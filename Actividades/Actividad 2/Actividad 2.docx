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4C" w:rsidRPr="00C56C64" w:rsidRDefault="00C9544C" w:rsidP="00C9544C">
      <w:pPr>
        <w:pStyle w:val="image"/>
        <w:rPr>
          <w:sz w:val="24"/>
          <w:szCs w:val="24"/>
        </w:rPr>
      </w:pPr>
      <w:r w:rsidRPr="00C56C64">
        <w:rPr>
          <w:noProof/>
          <w:sz w:val="24"/>
          <w:szCs w:val="24"/>
          <w:lang w:eastAsia="es-MX"/>
        </w:rPr>
        <w:drawing>
          <wp:inline distT="0" distB="0" distL="0" distR="0" wp14:anchorId="56412320" wp14:editId="1BED5A85">
            <wp:extent cx="3457344" cy="733425"/>
            <wp:effectExtent l="0" t="0" r="0" b="0"/>
            <wp:docPr id="1" name="Imagen 1" descr="C:\Users\datepa\Documents\MAESTRI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tepa\Documents\MAESTRIA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16" b="17287"/>
                    <a:stretch/>
                  </pic:blipFill>
                  <pic:spPr bwMode="auto">
                    <a:xfrm>
                      <a:off x="0" y="0"/>
                      <a:ext cx="3507160" cy="74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AC9" w:rsidRPr="00C56C64" w:rsidRDefault="004308DB" w:rsidP="006B61D2">
      <w:pPr>
        <w:pStyle w:val="author"/>
        <w:rPr>
          <w:rFonts w:eastAsiaTheme="minorEastAsia"/>
          <w:b/>
          <w:sz w:val="32"/>
          <w:szCs w:val="24"/>
          <w:lang w:eastAsia="en-US"/>
        </w:rPr>
        <w:sectPr w:rsidR="00AC4AC9" w:rsidRPr="00C56C64" w:rsidSect="00807B70">
          <w:footerReference w:type="even" r:id="rId10"/>
          <w:footerReference w:type="default" r:id="rId11"/>
          <w:footerReference w:type="first" r:id="rId12"/>
          <w:pgSz w:w="11906" w:h="16838" w:code="9"/>
          <w:pgMar w:top="1440" w:right="1080" w:bottom="1440" w:left="1080" w:header="2381" w:footer="2324" w:gutter="0"/>
          <w:cols w:space="708"/>
          <w:titlePg/>
          <w:docGrid w:linePitch="360"/>
        </w:sectPr>
      </w:pPr>
      <w:bookmarkStart w:id="0" w:name="_GoBack"/>
      <w:bookmarkEnd w:id="0"/>
      <w:r w:rsidRPr="00C56C64">
        <w:rPr>
          <w:rFonts w:eastAsiaTheme="minorEastAsia"/>
          <w:b/>
          <w:sz w:val="32"/>
          <w:szCs w:val="24"/>
          <w:lang w:eastAsia="en-US"/>
        </w:rPr>
        <w:t xml:space="preserve"> </w:t>
      </w:r>
      <w:r w:rsidR="00B8000C" w:rsidRPr="00C56C64">
        <w:rPr>
          <w:rFonts w:eastAsiaTheme="minorEastAsia"/>
          <w:b/>
          <w:sz w:val="32"/>
          <w:szCs w:val="24"/>
          <w:lang w:eastAsia="en-US"/>
        </w:rPr>
        <w:t>“</w:t>
      </w:r>
      <w:proofErr w:type="spellStart"/>
      <w:r w:rsidR="00114420">
        <w:rPr>
          <w:rFonts w:eastAsiaTheme="minorEastAsia"/>
          <w:b/>
          <w:sz w:val="32"/>
          <w:szCs w:val="24"/>
          <w:lang w:eastAsia="en-US"/>
        </w:rPr>
        <w:t>Jugabilidad</w:t>
      </w:r>
      <w:proofErr w:type="spellEnd"/>
      <w:r w:rsidR="00B8000C" w:rsidRPr="00C56C64">
        <w:rPr>
          <w:rFonts w:eastAsiaTheme="minorEastAsia"/>
          <w:b/>
          <w:sz w:val="32"/>
          <w:szCs w:val="24"/>
          <w:lang w:eastAsia="en-US"/>
        </w:rPr>
        <w:t>”</w:t>
      </w:r>
    </w:p>
    <w:p w:rsidR="00C9544C" w:rsidRPr="00C56C64" w:rsidRDefault="00F15F61" w:rsidP="00C9544C">
      <w:pPr>
        <w:pStyle w:val="author"/>
        <w:spacing w:after="0"/>
        <w:rPr>
          <w:sz w:val="24"/>
          <w:szCs w:val="24"/>
        </w:rPr>
      </w:pPr>
      <w:r w:rsidRPr="00C56C64">
        <w:rPr>
          <w:sz w:val="24"/>
          <w:szCs w:val="24"/>
        </w:rPr>
        <w:lastRenderedPageBreak/>
        <w:t>JARVIO HERNÁNDEZ YADIRA</w:t>
      </w:r>
    </w:p>
    <w:p w:rsidR="007E2593" w:rsidRPr="00C56C64" w:rsidRDefault="007E2593" w:rsidP="007E2593">
      <w:pPr>
        <w:pStyle w:val="address"/>
        <w:jc w:val="both"/>
        <w:rPr>
          <w:sz w:val="24"/>
          <w:szCs w:val="24"/>
        </w:rPr>
        <w:sectPr w:rsidR="007E2593" w:rsidRPr="00C56C64" w:rsidSect="00AC4AC9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:rsidR="00C9544C" w:rsidRPr="00C56C64" w:rsidRDefault="00C9544C" w:rsidP="00C9544C">
      <w:pPr>
        <w:pStyle w:val="address"/>
        <w:rPr>
          <w:sz w:val="24"/>
          <w:szCs w:val="24"/>
        </w:rPr>
      </w:pPr>
    </w:p>
    <w:p w:rsidR="00F15F61" w:rsidRPr="00C56C64" w:rsidRDefault="00114420" w:rsidP="00C9544C">
      <w:pPr>
        <w:pStyle w:val="address"/>
        <w:rPr>
          <w:sz w:val="24"/>
          <w:szCs w:val="24"/>
        </w:rPr>
      </w:pPr>
      <w:r>
        <w:rPr>
          <w:sz w:val="24"/>
          <w:szCs w:val="24"/>
        </w:rPr>
        <w:t>Videojuegos</w:t>
      </w:r>
    </w:p>
    <w:p w:rsidR="00C9544C" w:rsidRPr="00C56C64" w:rsidRDefault="00C9544C" w:rsidP="00C9544C">
      <w:pPr>
        <w:pStyle w:val="address"/>
        <w:rPr>
          <w:sz w:val="24"/>
          <w:szCs w:val="24"/>
        </w:rPr>
      </w:pPr>
      <w:r w:rsidRPr="00C56C64">
        <w:rPr>
          <w:sz w:val="24"/>
          <w:szCs w:val="24"/>
        </w:rPr>
        <w:t xml:space="preserve">Maestría en Sistemas Interactivos Centrados en el Usuario </w:t>
      </w:r>
    </w:p>
    <w:p w:rsidR="00C9544C" w:rsidRPr="00C56C64" w:rsidRDefault="00C9544C" w:rsidP="00C9544C">
      <w:pPr>
        <w:pStyle w:val="address"/>
        <w:rPr>
          <w:sz w:val="24"/>
          <w:szCs w:val="24"/>
        </w:rPr>
      </w:pPr>
      <w:r w:rsidRPr="00C56C64">
        <w:rPr>
          <w:sz w:val="24"/>
          <w:szCs w:val="24"/>
        </w:rPr>
        <w:t xml:space="preserve">Facultad de Estadística e Informática </w:t>
      </w:r>
    </w:p>
    <w:p w:rsidR="00C2616B" w:rsidRPr="00C56C64" w:rsidRDefault="00C9544C" w:rsidP="00A91ECA">
      <w:pPr>
        <w:pStyle w:val="address"/>
        <w:rPr>
          <w:sz w:val="24"/>
          <w:szCs w:val="24"/>
        </w:rPr>
      </w:pPr>
      <w:r w:rsidRPr="00C56C64">
        <w:rPr>
          <w:sz w:val="24"/>
          <w:szCs w:val="24"/>
        </w:rPr>
        <w:t>Universidad Veracruzana</w:t>
      </w:r>
    </w:p>
    <w:p w:rsidR="00C2616B" w:rsidRPr="00C56C64" w:rsidRDefault="008A3C09" w:rsidP="00C2616B">
      <w:pPr>
        <w:pStyle w:val="heading1"/>
        <w:rPr>
          <w:sz w:val="28"/>
          <w:szCs w:val="24"/>
        </w:rPr>
      </w:pPr>
      <w:proofErr w:type="spellStart"/>
      <w:r>
        <w:rPr>
          <w:sz w:val="28"/>
          <w:szCs w:val="24"/>
        </w:rPr>
        <w:t>Jugabilidad</w:t>
      </w:r>
      <w:proofErr w:type="spellEnd"/>
    </w:p>
    <w:p w:rsidR="004D31F7" w:rsidRDefault="00CF7E90" w:rsidP="00BE549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j</w:t>
      </w:r>
      <w:r w:rsidR="00BE549F" w:rsidRPr="00BE549F">
        <w:rPr>
          <w:sz w:val="24"/>
          <w:szCs w:val="24"/>
        </w:rPr>
        <w:t>ugabilidad</w:t>
      </w:r>
      <w:proofErr w:type="spellEnd"/>
      <w:r w:rsidR="00BE549F" w:rsidRPr="00BE549F">
        <w:rPr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 w:rsidR="00BE549F" w:rsidRPr="00BE549F">
        <w:rPr>
          <w:sz w:val="24"/>
          <w:szCs w:val="24"/>
        </w:rPr>
        <w:t xml:space="preserve"> el conjunt</w:t>
      </w:r>
      <w:r w:rsidR="00BE549F">
        <w:rPr>
          <w:sz w:val="24"/>
          <w:szCs w:val="24"/>
        </w:rPr>
        <w:t xml:space="preserve">o de propiedades que describen </w:t>
      </w:r>
      <w:r w:rsidR="00BE549F" w:rsidRPr="00BE549F">
        <w:rPr>
          <w:sz w:val="24"/>
          <w:szCs w:val="24"/>
        </w:rPr>
        <w:t>la Experiencia del J</w:t>
      </w:r>
      <w:r w:rsidR="00BE549F" w:rsidRPr="00BE549F">
        <w:rPr>
          <w:sz w:val="24"/>
          <w:szCs w:val="24"/>
        </w:rPr>
        <w:t>u</w:t>
      </w:r>
      <w:r w:rsidR="00BE549F" w:rsidRPr="00BE549F">
        <w:rPr>
          <w:sz w:val="24"/>
          <w:szCs w:val="24"/>
        </w:rPr>
        <w:t>gador ante un sistema de juego específico, cuyo principal objetivo es entretener y dive</w:t>
      </w:r>
      <w:r w:rsidR="00BE549F" w:rsidRPr="00BE549F">
        <w:rPr>
          <w:sz w:val="24"/>
          <w:szCs w:val="24"/>
        </w:rPr>
        <w:t>r</w:t>
      </w:r>
      <w:r w:rsidR="00BE549F" w:rsidRPr="00BE549F">
        <w:rPr>
          <w:sz w:val="24"/>
          <w:szCs w:val="24"/>
        </w:rPr>
        <w:t>tir de forma satisfactoria y creíble cuando se juega solo o acompañado</w:t>
      </w:r>
      <w:r w:rsidR="00182D7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106299795"/>
          <w:citation/>
        </w:sdtPr>
        <w:sdtContent>
          <w:r w:rsidR="00182D75">
            <w:rPr>
              <w:sz w:val="24"/>
              <w:szCs w:val="24"/>
            </w:rPr>
            <w:fldChar w:fldCharType="begin"/>
          </w:r>
          <w:r w:rsidR="00182D75">
            <w:rPr>
              <w:sz w:val="24"/>
              <w:szCs w:val="24"/>
            </w:rPr>
            <w:instrText xml:space="preserve"> CITATION Gon08 \l 2058 </w:instrText>
          </w:r>
          <w:r w:rsidR="00182D75">
            <w:rPr>
              <w:sz w:val="24"/>
              <w:szCs w:val="24"/>
            </w:rPr>
            <w:fldChar w:fldCharType="separate"/>
          </w:r>
          <w:r w:rsidR="00182D75" w:rsidRPr="00182D75">
            <w:rPr>
              <w:noProof/>
              <w:sz w:val="24"/>
              <w:szCs w:val="24"/>
            </w:rPr>
            <w:t>(González Sánchez, Padilla Zea, &amp; Guti, 2008)</w:t>
          </w:r>
          <w:r w:rsidR="00182D75">
            <w:rPr>
              <w:sz w:val="24"/>
              <w:szCs w:val="24"/>
            </w:rPr>
            <w:fldChar w:fldCharType="end"/>
          </w:r>
        </w:sdtContent>
      </w:sdt>
      <w:r w:rsidR="00BE549F" w:rsidRPr="00BE549F">
        <w:rPr>
          <w:sz w:val="24"/>
          <w:szCs w:val="24"/>
        </w:rPr>
        <w:t>.</w:t>
      </w:r>
      <w:r w:rsidR="000E28F7">
        <w:rPr>
          <w:sz w:val="24"/>
          <w:szCs w:val="24"/>
        </w:rPr>
        <w:t xml:space="preserve"> </w:t>
      </w:r>
    </w:p>
    <w:p w:rsidR="000E28F7" w:rsidRDefault="000E28F7" w:rsidP="00BE549F">
      <w:pPr>
        <w:ind w:firstLine="567"/>
        <w:rPr>
          <w:sz w:val="24"/>
          <w:szCs w:val="24"/>
        </w:rPr>
      </w:pPr>
    </w:p>
    <w:p w:rsidR="000E28F7" w:rsidRDefault="000E28F7" w:rsidP="00BE549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Para evaluar la </w:t>
      </w:r>
      <w:proofErr w:type="spellStart"/>
      <w:r>
        <w:rPr>
          <w:sz w:val="24"/>
          <w:szCs w:val="24"/>
        </w:rPr>
        <w:t>jugabilidad</w:t>
      </w:r>
      <w:proofErr w:type="spellEnd"/>
      <w:r>
        <w:rPr>
          <w:sz w:val="24"/>
          <w:szCs w:val="24"/>
        </w:rPr>
        <w:t xml:space="preserve"> de un videojuego, se propone evaluar su eficiencia y eficacia utilizando las siguientes métricas: </w:t>
      </w:r>
    </w:p>
    <w:p w:rsidR="000E28F7" w:rsidRDefault="000E28F7" w:rsidP="00BE549F">
      <w:pPr>
        <w:ind w:firstLine="567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1525"/>
        <w:gridCol w:w="2225"/>
        <w:gridCol w:w="1806"/>
        <w:gridCol w:w="1841"/>
      </w:tblGrid>
      <w:tr w:rsidR="000448EC" w:rsidRPr="00565AB5" w:rsidTr="00565AB5">
        <w:tc>
          <w:tcPr>
            <w:tcW w:w="0" w:type="auto"/>
          </w:tcPr>
          <w:p w:rsidR="000448EC" w:rsidRPr="00565AB5" w:rsidRDefault="000448EC" w:rsidP="00BE549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0448EC" w:rsidRPr="00565AB5" w:rsidRDefault="000448EC" w:rsidP="00BE549F">
            <w:pPr>
              <w:ind w:firstLine="0"/>
              <w:rPr>
                <w:b/>
                <w:sz w:val="24"/>
                <w:szCs w:val="24"/>
              </w:rPr>
            </w:pPr>
            <w:r w:rsidRPr="00565AB5">
              <w:rPr>
                <w:b/>
                <w:sz w:val="24"/>
                <w:szCs w:val="24"/>
              </w:rPr>
              <w:t>Nombre de la m</w:t>
            </w:r>
            <w:r w:rsidRPr="00565AB5">
              <w:rPr>
                <w:b/>
                <w:sz w:val="24"/>
                <w:szCs w:val="24"/>
              </w:rPr>
              <w:t>é</w:t>
            </w:r>
            <w:r w:rsidRPr="00565AB5">
              <w:rPr>
                <w:b/>
                <w:sz w:val="24"/>
                <w:szCs w:val="24"/>
              </w:rPr>
              <w:t>trica</w:t>
            </w:r>
          </w:p>
        </w:tc>
        <w:tc>
          <w:tcPr>
            <w:tcW w:w="0" w:type="auto"/>
          </w:tcPr>
          <w:p w:rsidR="000448EC" w:rsidRPr="00565AB5" w:rsidRDefault="000448EC" w:rsidP="00BE549F">
            <w:pPr>
              <w:ind w:firstLine="0"/>
              <w:rPr>
                <w:b/>
                <w:sz w:val="24"/>
                <w:szCs w:val="24"/>
              </w:rPr>
            </w:pPr>
            <w:r w:rsidRPr="00565AB5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0" w:type="auto"/>
          </w:tcPr>
          <w:p w:rsidR="000448EC" w:rsidRPr="00565AB5" w:rsidRDefault="000448EC" w:rsidP="00BE549F">
            <w:pPr>
              <w:ind w:firstLine="0"/>
              <w:rPr>
                <w:b/>
                <w:sz w:val="24"/>
                <w:szCs w:val="24"/>
              </w:rPr>
            </w:pPr>
            <w:r w:rsidRPr="00565AB5"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0" w:type="auto"/>
          </w:tcPr>
          <w:p w:rsidR="000448EC" w:rsidRPr="00565AB5" w:rsidRDefault="000448EC" w:rsidP="00BE549F">
            <w:pPr>
              <w:ind w:firstLine="0"/>
              <w:rPr>
                <w:b/>
                <w:sz w:val="24"/>
                <w:szCs w:val="24"/>
              </w:rPr>
            </w:pPr>
            <w:r w:rsidRPr="00565AB5">
              <w:rPr>
                <w:b/>
                <w:sz w:val="24"/>
                <w:szCs w:val="24"/>
              </w:rPr>
              <w:t>Interpretación</w:t>
            </w:r>
          </w:p>
        </w:tc>
      </w:tr>
      <w:tr w:rsidR="00565AB5" w:rsidTr="00565AB5">
        <w:tc>
          <w:tcPr>
            <w:tcW w:w="0" w:type="auto"/>
            <w:vMerge w:val="restart"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Efectividad</w:t>
            </w:r>
          </w:p>
        </w:tc>
        <w:tc>
          <w:tcPr>
            <w:tcW w:w="0" w:type="auto"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Efectividad en la meta</w:t>
            </w:r>
          </w:p>
        </w:tc>
        <w:tc>
          <w:tcPr>
            <w:tcW w:w="0" w:type="auto"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porcent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je de metas se han alca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zado corre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tamente?</w:t>
            </w:r>
          </w:p>
        </w:tc>
        <w:tc>
          <w:tcPr>
            <w:tcW w:w="0" w:type="auto"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 = |1-∑</w:t>
            </w:r>
            <w:proofErr w:type="spellStart"/>
            <w:r>
              <w:rPr>
                <w:sz w:val="24"/>
                <w:szCs w:val="24"/>
              </w:rPr>
              <w:t>Ai</w:t>
            </w:r>
            <w:proofErr w:type="spellEnd"/>
            <w:r>
              <w:rPr>
                <w:sz w:val="24"/>
                <w:szCs w:val="24"/>
              </w:rPr>
              <w:t>|</w:t>
            </w:r>
          </w:p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</w:t>
            </w:r>
            <w:proofErr w:type="spellEnd"/>
            <w:r>
              <w:rPr>
                <w:sz w:val="24"/>
                <w:szCs w:val="24"/>
              </w:rPr>
              <w:t>. Valor pr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porcional de cada acción i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correcta </w:t>
            </w: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 ϵ [0, 1], m</w:t>
            </w:r>
            <w:r>
              <w:rPr>
                <w:sz w:val="24"/>
                <w:szCs w:val="24"/>
              </w:rPr>
              <w:t>e</w:t>
            </w:r>
            <w:r w:rsidRPr="00565AB5">
              <w:rPr>
                <w:sz w:val="24"/>
                <w:szCs w:val="24"/>
              </w:rPr>
              <w:t xml:space="preserve">jor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si cercano 1</w:t>
            </w:r>
          </w:p>
        </w:tc>
      </w:tr>
      <w:tr w:rsidR="00565AB5" w:rsidTr="00565AB5">
        <w:tc>
          <w:tcPr>
            <w:tcW w:w="0" w:type="auto"/>
            <w:vMerge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Completitud de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la meta</w:t>
            </w:r>
          </w:p>
        </w:tc>
        <w:tc>
          <w:tcPr>
            <w:tcW w:w="0" w:type="auto"/>
          </w:tcPr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¿Qué porcent</w:t>
            </w:r>
            <w:r w:rsidRPr="00565AB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je de metas y </w:t>
            </w:r>
            <w:r w:rsidRPr="00565AB5">
              <w:rPr>
                <w:sz w:val="24"/>
                <w:szCs w:val="24"/>
              </w:rPr>
              <w:t>retos se han compl</w:t>
            </w:r>
            <w:r w:rsidRPr="00565AB5">
              <w:rPr>
                <w:sz w:val="24"/>
                <w:szCs w:val="24"/>
              </w:rPr>
              <w:t>e</w:t>
            </w:r>
            <w:r w:rsidRPr="00565AB5">
              <w:rPr>
                <w:sz w:val="24"/>
                <w:szCs w:val="24"/>
              </w:rPr>
              <w:t>tado?</w:t>
            </w: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X = A/B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A = n. de m</w:t>
            </w:r>
            <w:r w:rsidRPr="00565AB5">
              <w:rPr>
                <w:sz w:val="24"/>
                <w:szCs w:val="24"/>
              </w:rPr>
              <w:t>e</w:t>
            </w:r>
            <w:r w:rsidRPr="00565AB5">
              <w:rPr>
                <w:sz w:val="24"/>
                <w:szCs w:val="24"/>
              </w:rPr>
              <w:t xml:space="preserve">tas 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completadas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B = n. total de metas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intentadas</w:t>
            </w: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 ϵ [0, 1], m</w:t>
            </w:r>
            <w:r>
              <w:rPr>
                <w:sz w:val="24"/>
                <w:szCs w:val="24"/>
              </w:rPr>
              <w:t>e</w:t>
            </w:r>
            <w:r w:rsidRPr="00565AB5">
              <w:rPr>
                <w:sz w:val="24"/>
                <w:szCs w:val="24"/>
              </w:rPr>
              <w:t xml:space="preserve">jor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si cercano 1</w:t>
            </w:r>
          </w:p>
        </w:tc>
      </w:tr>
      <w:tr w:rsidR="00565AB5" w:rsidTr="00565AB5">
        <w:tc>
          <w:tcPr>
            <w:tcW w:w="0" w:type="auto"/>
            <w:vMerge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Frecuencia de 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Intentos por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meta</w:t>
            </w:r>
          </w:p>
        </w:tc>
        <w:tc>
          <w:tcPr>
            <w:tcW w:w="0" w:type="auto"/>
          </w:tcPr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¿Cuál ha sido la fr</w:t>
            </w:r>
            <w:r w:rsidRPr="00565AB5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cuencia </w:t>
            </w:r>
            <w:r w:rsidRPr="00565AB5">
              <w:rPr>
                <w:sz w:val="24"/>
                <w:szCs w:val="24"/>
              </w:rPr>
              <w:t>de intentos?</w:t>
            </w: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X = A/T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A = n. de inte</w:t>
            </w:r>
            <w:r w:rsidRPr="00565AB5">
              <w:rPr>
                <w:sz w:val="24"/>
                <w:szCs w:val="24"/>
              </w:rPr>
              <w:t>n</w:t>
            </w:r>
            <w:r w:rsidRPr="00565AB5">
              <w:rPr>
                <w:sz w:val="24"/>
                <w:szCs w:val="24"/>
              </w:rPr>
              <w:t xml:space="preserve">tos 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realizados por jugador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T = número de metas</w:t>
            </w: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Jugador expe</w:t>
            </w:r>
            <w:r w:rsidRPr="00565AB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to </w:t>
            </w:r>
            <w:r w:rsidRPr="00565AB5">
              <w:rPr>
                <w:sz w:val="24"/>
                <w:szCs w:val="24"/>
              </w:rPr>
              <w:t xml:space="preserve">cercano a 0.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Inicialmente &gt; 0</w:t>
            </w:r>
          </w:p>
        </w:tc>
      </w:tr>
      <w:tr w:rsidR="00565AB5" w:rsidTr="00565AB5">
        <w:tc>
          <w:tcPr>
            <w:tcW w:w="0" w:type="auto"/>
            <w:vMerge w:val="restart"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lastRenderedPageBreak/>
              <w:t>Eficiencia</w:t>
            </w:r>
          </w:p>
        </w:tc>
        <w:tc>
          <w:tcPr>
            <w:tcW w:w="0" w:type="auto"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Tiempo de meta</w:t>
            </w:r>
          </w:p>
        </w:tc>
        <w:tc>
          <w:tcPr>
            <w:tcW w:w="0" w:type="auto"/>
          </w:tcPr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¿Cuánto tiempo r</w:t>
            </w:r>
            <w:r w:rsidRPr="00565AB5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quiere el jugador para logra una </w:t>
            </w:r>
            <w:r w:rsidRPr="00565AB5">
              <w:rPr>
                <w:sz w:val="24"/>
                <w:szCs w:val="24"/>
              </w:rPr>
              <w:t>meta?</w:t>
            </w:r>
          </w:p>
        </w:tc>
        <w:tc>
          <w:tcPr>
            <w:tcW w:w="0" w:type="auto"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X = T</w:t>
            </w: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Jugadores nov</w:t>
            </w:r>
            <w:r w:rsidRPr="00565AB5">
              <w:rPr>
                <w:sz w:val="24"/>
                <w:szCs w:val="24"/>
              </w:rPr>
              <w:t>a</w:t>
            </w:r>
            <w:r w:rsidRPr="00565AB5">
              <w:rPr>
                <w:sz w:val="24"/>
                <w:szCs w:val="24"/>
              </w:rPr>
              <w:t xml:space="preserve">tos 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necesitan más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tiempo</w:t>
            </w:r>
          </w:p>
        </w:tc>
      </w:tr>
      <w:tr w:rsidR="00565AB5" w:rsidTr="00565AB5">
        <w:tc>
          <w:tcPr>
            <w:tcW w:w="0" w:type="auto"/>
            <w:vMerge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Eficiencia de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meta</w:t>
            </w:r>
          </w:p>
        </w:tc>
        <w:tc>
          <w:tcPr>
            <w:tcW w:w="0" w:type="auto"/>
          </w:tcPr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¿Cómo de eficiente es el usuario?</w:t>
            </w:r>
          </w:p>
        </w:tc>
        <w:tc>
          <w:tcPr>
            <w:tcW w:w="0" w:type="auto"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X = M1/T</w:t>
            </w: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X ϵ [0, 1], ce</w:t>
            </w:r>
            <w:r w:rsidRPr="00565AB5">
              <w:rPr>
                <w:sz w:val="24"/>
                <w:szCs w:val="24"/>
              </w:rPr>
              <w:t>r</w:t>
            </w:r>
            <w:r w:rsidRPr="00565AB5">
              <w:rPr>
                <w:sz w:val="24"/>
                <w:szCs w:val="24"/>
              </w:rPr>
              <w:t xml:space="preserve">cano a valores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intermedios</w:t>
            </w:r>
          </w:p>
        </w:tc>
      </w:tr>
      <w:tr w:rsidR="00565AB5" w:rsidTr="00565AB5">
        <w:tc>
          <w:tcPr>
            <w:tcW w:w="0" w:type="auto"/>
            <w:vMerge/>
          </w:tcPr>
          <w:p w:rsidR="00565AB5" w:rsidRDefault="00565AB5" w:rsidP="00BE549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Eficiencia 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Relativa al 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Nivel del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Usuario</w:t>
            </w:r>
          </w:p>
        </w:tc>
        <w:tc>
          <w:tcPr>
            <w:tcW w:w="0" w:type="auto"/>
          </w:tcPr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¿Cómo de eficiente es un jugador expe</w:t>
            </w:r>
            <w:r w:rsidRPr="00565AB5">
              <w:rPr>
                <w:sz w:val="24"/>
                <w:szCs w:val="24"/>
              </w:rPr>
              <w:t>r</w:t>
            </w:r>
            <w:r w:rsidRPr="00565AB5">
              <w:rPr>
                <w:sz w:val="24"/>
                <w:szCs w:val="24"/>
              </w:rPr>
              <w:t>to frente a un jug</w:t>
            </w:r>
            <w:r w:rsidRPr="00565AB5">
              <w:rPr>
                <w:sz w:val="24"/>
                <w:szCs w:val="24"/>
              </w:rPr>
              <w:t>a</w:t>
            </w:r>
            <w:r w:rsidRPr="00565AB5">
              <w:rPr>
                <w:sz w:val="24"/>
                <w:szCs w:val="24"/>
              </w:rPr>
              <w:t>dor nuevo?</w:t>
            </w: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X = A/B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A = eficiencia del jugador 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normal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B = eficiencia del jugador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expert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M1 ϵ [0, 1], </w:t>
            </w:r>
          </w:p>
          <w:p w:rsidR="00565AB5" w:rsidRP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 xml:space="preserve">cercano 1, lo </w:t>
            </w:r>
          </w:p>
          <w:p w:rsidR="00565AB5" w:rsidRDefault="00565AB5" w:rsidP="00565AB5">
            <w:pPr>
              <w:ind w:firstLine="0"/>
              <w:rPr>
                <w:sz w:val="24"/>
                <w:szCs w:val="24"/>
              </w:rPr>
            </w:pPr>
            <w:r w:rsidRPr="00565AB5">
              <w:rPr>
                <w:sz w:val="24"/>
                <w:szCs w:val="24"/>
              </w:rPr>
              <w:t>mejor</w:t>
            </w:r>
          </w:p>
        </w:tc>
      </w:tr>
    </w:tbl>
    <w:p w:rsidR="000E28F7" w:rsidRDefault="000E28F7" w:rsidP="00BE549F">
      <w:pPr>
        <w:ind w:firstLine="567"/>
        <w:rPr>
          <w:sz w:val="24"/>
          <w:szCs w:val="24"/>
        </w:rPr>
      </w:pPr>
    </w:p>
    <w:p w:rsidR="008A3C09" w:rsidRPr="00C56C64" w:rsidRDefault="008A3C09" w:rsidP="00262C50">
      <w:pPr>
        <w:ind w:firstLine="567"/>
        <w:rPr>
          <w:sz w:val="24"/>
          <w:szCs w:val="24"/>
        </w:rPr>
      </w:pPr>
    </w:p>
    <w:p w:rsidR="005A65EA" w:rsidRPr="00230238" w:rsidRDefault="00565AB5" w:rsidP="00565AB5">
      <w:pPr>
        <w:overflowPunct/>
        <w:autoSpaceDE/>
        <w:autoSpaceDN/>
        <w:adjustRightInd/>
        <w:ind w:firstLine="567"/>
        <w:textAlignment w:val="auto"/>
        <w:rPr>
          <w:bCs/>
          <w:sz w:val="24"/>
          <w:szCs w:val="24"/>
        </w:rPr>
      </w:pPr>
      <w:r w:rsidRPr="00565AB5">
        <w:rPr>
          <w:bCs/>
          <w:sz w:val="24"/>
          <w:szCs w:val="24"/>
        </w:rPr>
        <w:t xml:space="preserve">En la actualidad </w:t>
      </w:r>
      <w:r>
        <w:rPr>
          <w:bCs/>
          <w:sz w:val="24"/>
          <w:szCs w:val="24"/>
        </w:rPr>
        <w:t xml:space="preserve">se está trabajando </w:t>
      </w:r>
      <w:r w:rsidRPr="00565AB5">
        <w:rPr>
          <w:bCs/>
          <w:sz w:val="24"/>
          <w:szCs w:val="24"/>
        </w:rPr>
        <w:t>en la validación</w:t>
      </w:r>
      <w:r>
        <w:rPr>
          <w:bCs/>
          <w:sz w:val="24"/>
          <w:szCs w:val="24"/>
        </w:rPr>
        <w:t xml:space="preserve"> de las métricas presentadas y </w:t>
      </w:r>
      <w:r w:rsidRPr="00565AB5">
        <w:rPr>
          <w:bCs/>
          <w:sz w:val="24"/>
          <w:szCs w:val="24"/>
        </w:rPr>
        <w:t>otras adicionales, utilizando para ello test con usuario</w:t>
      </w:r>
      <w:r>
        <w:rPr>
          <w:bCs/>
          <w:sz w:val="24"/>
          <w:szCs w:val="24"/>
        </w:rPr>
        <w:t>s y el</w:t>
      </w:r>
      <w:r w:rsidRPr="00565AB5">
        <w:rPr>
          <w:bCs/>
          <w:sz w:val="24"/>
          <w:szCs w:val="24"/>
        </w:rPr>
        <w:t>aborando cuestionarios id</w:t>
      </w:r>
      <w:r w:rsidRPr="00565AB5">
        <w:rPr>
          <w:bCs/>
          <w:sz w:val="24"/>
          <w:szCs w:val="24"/>
        </w:rPr>
        <w:t>ó</w:t>
      </w:r>
      <w:r w:rsidRPr="00565AB5">
        <w:rPr>
          <w:bCs/>
          <w:sz w:val="24"/>
          <w:szCs w:val="24"/>
        </w:rPr>
        <w:t>neos para la evaluación de los atributos identificados en el modelo de cal</w:t>
      </w:r>
      <w:r w:rsidRPr="00565AB5">
        <w:rPr>
          <w:bCs/>
          <w:sz w:val="24"/>
          <w:szCs w:val="24"/>
        </w:rPr>
        <w:t>i</w:t>
      </w:r>
      <w:r w:rsidRPr="00565AB5">
        <w:rPr>
          <w:bCs/>
          <w:sz w:val="24"/>
          <w:szCs w:val="24"/>
        </w:rPr>
        <w:t>dad.</w:t>
      </w:r>
    </w:p>
    <w:p w:rsidR="00EA374F" w:rsidRPr="005A65EA" w:rsidRDefault="00EA374F" w:rsidP="005A65EA">
      <w:pPr>
        <w:overflowPunct/>
        <w:autoSpaceDE/>
        <w:autoSpaceDN/>
        <w:adjustRightInd/>
        <w:ind w:firstLine="0"/>
        <w:textAlignment w:val="auto"/>
        <w:rPr>
          <w:bCs/>
          <w:sz w:val="24"/>
          <w:szCs w:val="24"/>
          <w:u w:val="single"/>
        </w:rPr>
      </w:pPr>
    </w:p>
    <w:p w:rsidR="00533303" w:rsidRDefault="002575C6" w:rsidP="00623FC8">
      <w:pPr>
        <w:overflowPunct/>
        <w:autoSpaceDE/>
        <w:autoSpaceDN/>
        <w:adjustRightInd/>
        <w:ind w:firstLine="567"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623FC8" w:rsidRDefault="00623FC8" w:rsidP="00623FC8">
      <w:pPr>
        <w:overflowPunct/>
        <w:autoSpaceDE/>
        <w:autoSpaceDN/>
        <w:adjustRightInd/>
        <w:ind w:firstLine="567"/>
        <w:textAlignment w:val="auto"/>
        <w:rPr>
          <w:bCs/>
          <w:sz w:val="24"/>
          <w:szCs w:val="24"/>
        </w:rPr>
      </w:pPr>
    </w:p>
    <w:sdt>
      <w:sdtPr>
        <w:rPr>
          <w:lang w:val="es-ES"/>
        </w:rPr>
        <w:id w:val="1410890800"/>
        <w:docPartObj>
          <w:docPartGallery w:val="Bibliographies"/>
          <w:docPartUnique/>
        </w:docPartObj>
      </w:sdtPr>
      <w:sdtEndPr>
        <w:rPr>
          <w:b w:val="0"/>
          <w:sz w:val="20"/>
          <w:lang w:val="es-MX"/>
        </w:rPr>
      </w:sdtEndPr>
      <w:sdtContent>
        <w:p w:rsidR="00623FC8" w:rsidRPr="00623FC8" w:rsidRDefault="00623FC8" w:rsidP="00D52D5E">
          <w:pPr>
            <w:pStyle w:val="Ttulo1"/>
          </w:pPr>
          <w:r w:rsidRPr="0088365E">
            <w:rPr>
              <w:sz w:val="28"/>
              <w:lang w:val="es-ES"/>
            </w:rPr>
            <w:t>Referencias</w:t>
          </w:r>
        </w:p>
        <w:sdt>
          <w:sdtPr>
            <w:rPr>
              <w:sz w:val="28"/>
            </w:rPr>
            <w:id w:val="111145805"/>
            <w:bibliography/>
          </w:sdtPr>
          <w:sdtEndPr>
            <w:rPr>
              <w:sz w:val="20"/>
            </w:rPr>
          </w:sdtEndPr>
          <w:sdtContent>
            <w:p w:rsidR="00182D75" w:rsidRPr="0088365E" w:rsidRDefault="00623FC8" w:rsidP="00182D75">
              <w:pPr>
                <w:pStyle w:val="Bibliografa"/>
                <w:ind w:left="720" w:hanging="720"/>
                <w:rPr>
                  <w:noProof/>
                  <w:sz w:val="22"/>
                  <w:lang w:val="es-ES"/>
                </w:rPr>
              </w:pPr>
              <w:r w:rsidRPr="0088365E">
                <w:rPr>
                  <w:sz w:val="28"/>
                </w:rPr>
                <w:fldChar w:fldCharType="begin"/>
              </w:r>
              <w:r w:rsidRPr="0088365E">
                <w:rPr>
                  <w:sz w:val="28"/>
                </w:rPr>
                <w:instrText>BIBLIOGRAPHY</w:instrText>
              </w:r>
              <w:r w:rsidRPr="0088365E">
                <w:rPr>
                  <w:sz w:val="28"/>
                </w:rPr>
                <w:fldChar w:fldCharType="separate"/>
              </w:r>
              <w:r w:rsidR="00182D75" w:rsidRPr="0088365E">
                <w:rPr>
                  <w:noProof/>
                  <w:sz w:val="22"/>
                  <w:lang w:val="es-ES"/>
                </w:rPr>
                <w:t xml:space="preserve">González Sánchez, J., Padilla Zea, N., &amp; Guti, F. (2008). </w:t>
              </w:r>
              <w:r w:rsidR="00182D75" w:rsidRPr="0088365E">
                <w:rPr>
                  <w:i/>
                  <w:iCs/>
                  <w:noProof/>
                  <w:sz w:val="22"/>
                  <w:lang w:val="es-ES"/>
                </w:rPr>
                <w:t>De la Usabilidad a la Jugabilidad Diseño de Videojuegos Centrado en el Jugador.</w:t>
              </w:r>
              <w:r w:rsidR="00182D75" w:rsidRPr="0088365E">
                <w:rPr>
                  <w:noProof/>
                  <w:sz w:val="22"/>
                  <w:lang w:val="es-ES"/>
                </w:rPr>
                <w:t xml:space="preserve"> </w:t>
              </w:r>
            </w:p>
            <w:p w:rsidR="00623FC8" w:rsidRDefault="00623FC8" w:rsidP="00182D75">
              <w:r w:rsidRPr="0088365E">
                <w:rPr>
                  <w:b/>
                  <w:bCs/>
                  <w:sz w:val="28"/>
                </w:rPr>
                <w:fldChar w:fldCharType="end"/>
              </w:r>
            </w:p>
          </w:sdtContent>
        </w:sdt>
      </w:sdtContent>
    </w:sdt>
    <w:p w:rsidR="00623FC8" w:rsidRPr="00623FC8" w:rsidRDefault="00623FC8" w:rsidP="00623FC8">
      <w:pPr>
        <w:overflowPunct/>
        <w:autoSpaceDE/>
        <w:autoSpaceDN/>
        <w:adjustRightInd/>
        <w:ind w:firstLine="567"/>
        <w:textAlignment w:val="auto"/>
        <w:rPr>
          <w:bCs/>
          <w:sz w:val="24"/>
          <w:szCs w:val="24"/>
        </w:rPr>
      </w:pPr>
    </w:p>
    <w:sectPr w:rsidR="00623FC8" w:rsidRPr="00623FC8" w:rsidSect="000B62A2">
      <w:type w:val="continuous"/>
      <w:pgSz w:w="11906" w:h="16838" w:code="9"/>
      <w:pgMar w:top="1417" w:right="1701" w:bottom="1417" w:left="1701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2A6" w:rsidRDefault="004C12A6">
      <w:r>
        <w:separator/>
      </w:r>
    </w:p>
  </w:endnote>
  <w:endnote w:type="continuationSeparator" w:id="0">
    <w:p w:rsidR="004C12A6" w:rsidRDefault="004C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1802829229"/>
      <w:docPartObj>
        <w:docPartGallery w:val="Page Numbers (Bottom of Page)"/>
        <w:docPartUnique/>
      </w:docPartObj>
    </w:sdtPr>
    <w:sdtEndPr/>
    <w:sdtContent>
      <w:p w:rsidR="00460640" w:rsidRPr="002C3971" w:rsidRDefault="00460640">
        <w:pPr>
          <w:pStyle w:val="Piedepgina"/>
          <w:jc w:val="right"/>
          <w:rPr>
            <w:b/>
          </w:rPr>
        </w:pPr>
        <w:r w:rsidRPr="002C3971">
          <w:rPr>
            <w:b/>
          </w:rPr>
          <w:fldChar w:fldCharType="begin"/>
        </w:r>
        <w:r w:rsidRPr="002C3971">
          <w:rPr>
            <w:b/>
          </w:rPr>
          <w:instrText>PAGE   \* MERGEFORMAT</w:instrText>
        </w:r>
        <w:r w:rsidRPr="002C3971">
          <w:rPr>
            <w:b/>
          </w:rPr>
          <w:fldChar w:fldCharType="separate"/>
        </w:r>
        <w:r w:rsidR="004308DB" w:rsidRPr="004308DB">
          <w:rPr>
            <w:b/>
            <w:noProof/>
            <w:lang w:val="es-ES"/>
          </w:rPr>
          <w:t>2</w:t>
        </w:r>
        <w:r w:rsidRPr="002C3971">
          <w:rPr>
            <w:b/>
          </w:rPr>
          <w:fldChar w:fldCharType="end"/>
        </w:r>
      </w:p>
    </w:sdtContent>
  </w:sdt>
  <w:p w:rsidR="00460640" w:rsidRDefault="0046064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1850985156"/>
      <w:docPartObj>
        <w:docPartGallery w:val="Page Numbers (Bottom of Page)"/>
        <w:docPartUnique/>
      </w:docPartObj>
    </w:sdtPr>
    <w:sdtEndPr/>
    <w:sdtContent>
      <w:p w:rsidR="00460640" w:rsidRPr="002C3971" w:rsidRDefault="00460640">
        <w:pPr>
          <w:pStyle w:val="Piedepgina"/>
          <w:jc w:val="right"/>
          <w:rPr>
            <w:b/>
          </w:rPr>
        </w:pPr>
        <w:r w:rsidRPr="002C3971">
          <w:rPr>
            <w:b/>
          </w:rPr>
          <w:fldChar w:fldCharType="begin"/>
        </w:r>
        <w:r w:rsidRPr="002C3971">
          <w:rPr>
            <w:b/>
          </w:rPr>
          <w:instrText>PAGE   \* MERGEFORMAT</w:instrText>
        </w:r>
        <w:r w:rsidRPr="002C3971">
          <w:rPr>
            <w:b/>
          </w:rPr>
          <w:fldChar w:fldCharType="separate"/>
        </w:r>
        <w:r w:rsidR="006B61D2" w:rsidRPr="006B61D2">
          <w:rPr>
            <w:b/>
            <w:noProof/>
            <w:lang w:val="es-ES"/>
          </w:rPr>
          <w:t>3</w:t>
        </w:r>
        <w:r w:rsidRPr="002C3971">
          <w:rPr>
            <w:b/>
          </w:rPr>
          <w:fldChar w:fldCharType="end"/>
        </w:r>
      </w:p>
    </w:sdtContent>
  </w:sdt>
  <w:p w:rsidR="00460640" w:rsidRDefault="0046064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2452862"/>
      <w:docPartObj>
        <w:docPartGallery w:val="Page Numbers (Bottom of Page)"/>
        <w:docPartUnique/>
      </w:docPartObj>
    </w:sdtPr>
    <w:sdtEndPr/>
    <w:sdtContent>
      <w:p w:rsidR="00460640" w:rsidRDefault="004606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8DB" w:rsidRPr="004308DB">
          <w:rPr>
            <w:noProof/>
            <w:lang w:val="es-ES"/>
          </w:rPr>
          <w:t>1</w:t>
        </w:r>
        <w:r>
          <w:fldChar w:fldCharType="end"/>
        </w:r>
      </w:p>
    </w:sdtContent>
  </w:sdt>
  <w:p w:rsidR="00460640" w:rsidRDefault="004606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2A6" w:rsidRDefault="004C12A6" w:rsidP="00895F20">
      <w:pPr>
        <w:ind w:firstLine="0"/>
      </w:pPr>
      <w:r>
        <w:separator/>
      </w:r>
    </w:p>
  </w:footnote>
  <w:footnote w:type="continuationSeparator" w:id="0">
    <w:p w:rsidR="004C12A6" w:rsidRDefault="004C12A6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5508D"/>
    <w:multiLevelType w:val="hybridMultilevel"/>
    <w:tmpl w:val="CABE5436"/>
    <w:lvl w:ilvl="0" w:tplc="3C86560E">
      <w:start w:val="1"/>
      <w:numFmt w:val="decimal"/>
      <w:lvlText w:val="[%1]"/>
      <w:lvlJc w:val="left"/>
      <w:pPr>
        <w:ind w:left="947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67" w:hanging="360"/>
      </w:pPr>
    </w:lvl>
    <w:lvl w:ilvl="2" w:tplc="080A001B" w:tentative="1">
      <w:start w:val="1"/>
      <w:numFmt w:val="lowerRoman"/>
      <w:lvlText w:val="%3."/>
      <w:lvlJc w:val="right"/>
      <w:pPr>
        <w:ind w:left="2387" w:hanging="180"/>
      </w:pPr>
    </w:lvl>
    <w:lvl w:ilvl="3" w:tplc="080A000F" w:tentative="1">
      <w:start w:val="1"/>
      <w:numFmt w:val="decimal"/>
      <w:lvlText w:val="%4."/>
      <w:lvlJc w:val="left"/>
      <w:pPr>
        <w:ind w:left="3107" w:hanging="360"/>
      </w:pPr>
    </w:lvl>
    <w:lvl w:ilvl="4" w:tplc="080A0019" w:tentative="1">
      <w:start w:val="1"/>
      <w:numFmt w:val="lowerLetter"/>
      <w:lvlText w:val="%5."/>
      <w:lvlJc w:val="left"/>
      <w:pPr>
        <w:ind w:left="3827" w:hanging="360"/>
      </w:pPr>
    </w:lvl>
    <w:lvl w:ilvl="5" w:tplc="080A001B" w:tentative="1">
      <w:start w:val="1"/>
      <w:numFmt w:val="lowerRoman"/>
      <w:lvlText w:val="%6."/>
      <w:lvlJc w:val="right"/>
      <w:pPr>
        <w:ind w:left="4547" w:hanging="180"/>
      </w:pPr>
    </w:lvl>
    <w:lvl w:ilvl="6" w:tplc="080A000F" w:tentative="1">
      <w:start w:val="1"/>
      <w:numFmt w:val="decimal"/>
      <w:lvlText w:val="%7."/>
      <w:lvlJc w:val="left"/>
      <w:pPr>
        <w:ind w:left="5267" w:hanging="360"/>
      </w:pPr>
    </w:lvl>
    <w:lvl w:ilvl="7" w:tplc="080A0019" w:tentative="1">
      <w:start w:val="1"/>
      <w:numFmt w:val="lowerLetter"/>
      <w:lvlText w:val="%8."/>
      <w:lvlJc w:val="left"/>
      <w:pPr>
        <w:ind w:left="5987" w:hanging="360"/>
      </w:pPr>
    </w:lvl>
    <w:lvl w:ilvl="8" w:tplc="08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1">
    <w:nsid w:val="0D46664A"/>
    <w:multiLevelType w:val="hybridMultilevel"/>
    <w:tmpl w:val="C1CE9204"/>
    <w:lvl w:ilvl="0" w:tplc="08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15C1460B"/>
    <w:multiLevelType w:val="hybridMultilevel"/>
    <w:tmpl w:val="C5143ECA"/>
    <w:lvl w:ilvl="0" w:tplc="409E72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BD68A4"/>
    <w:multiLevelType w:val="hybridMultilevel"/>
    <w:tmpl w:val="5C884570"/>
    <w:lvl w:ilvl="0" w:tplc="08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1B413D0F"/>
    <w:multiLevelType w:val="hybridMultilevel"/>
    <w:tmpl w:val="82D45DC4"/>
    <w:lvl w:ilvl="0" w:tplc="96AEF506">
      <w:numFmt w:val="bullet"/>
      <w:lvlText w:val=""/>
      <w:lvlJc w:val="left"/>
      <w:pPr>
        <w:ind w:left="587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5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6">
    <w:nsid w:val="20977751"/>
    <w:multiLevelType w:val="hybridMultilevel"/>
    <w:tmpl w:val="429A888E"/>
    <w:lvl w:ilvl="0" w:tplc="47200D9A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67" w:hanging="360"/>
      </w:pPr>
    </w:lvl>
    <w:lvl w:ilvl="2" w:tplc="080A001B" w:tentative="1">
      <w:start w:val="1"/>
      <w:numFmt w:val="lowerRoman"/>
      <w:lvlText w:val="%3."/>
      <w:lvlJc w:val="right"/>
      <w:pPr>
        <w:ind w:left="2387" w:hanging="180"/>
      </w:pPr>
    </w:lvl>
    <w:lvl w:ilvl="3" w:tplc="080A000F" w:tentative="1">
      <w:start w:val="1"/>
      <w:numFmt w:val="decimal"/>
      <w:lvlText w:val="%4."/>
      <w:lvlJc w:val="left"/>
      <w:pPr>
        <w:ind w:left="3107" w:hanging="360"/>
      </w:pPr>
    </w:lvl>
    <w:lvl w:ilvl="4" w:tplc="080A0019" w:tentative="1">
      <w:start w:val="1"/>
      <w:numFmt w:val="lowerLetter"/>
      <w:lvlText w:val="%5."/>
      <w:lvlJc w:val="left"/>
      <w:pPr>
        <w:ind w:left="3827" w:hanging="360"/>
      </w:pPr>
    </w:lvl>
    <w:lvl w:ilvl="5" w:tplc="080A001B" w:tentative="1">
      <w:start w:val="1"/>
      <w:numFmt w:val="lowerRoman"/>
      <w:lvlText w:val="%6."/>
      <w:lvlJc w:val="right"/>
      <w:pPr>
        <w:ind w:left="4547" w:hanging="180"/>
      </w:pPr>
    </w:lvl>
    <w:lvl w:ilvl="6" w:tplc="080A000F" w:tentative="1">
      <w:start w:val="1"/>
      <w:numFmt w:val="decimal"/>
      <w:lvlText w:val="%7."/>
      <w:lvlJc w:val="left"/>
      <w:pPr>
        <w:ind w:left="5267" w:hanging="360"/>
      </w:pPr>
    </w:lvl>
    <w:lvl w:ilvl="7" w:tplc="080A0019" w:tentative="1">
      <w:start w:val="1"/>
      <w:numFmt w:val="lowerLetter"/>
      <w:lvlText w:val="%8."/>
      <w:lvlJc w:val="left"/>
      <w:pPr>
        <w:ind w:left="5987" w:hanging="360"/>
      </w:pPr>
    </w:lvl>
    <w:lvl w:ilvl="8" w:tplc="08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25DB7962"/>
    <w:multiLevelType w:val="multilevel"/>
    <w:tmpl w:val="D0B681D0"/>
    <w:lvl w:ilvl="0">
      <w:start w:val="2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26B63BEB"/>
    <w:multiLevelType w:val="hybridMultilevel"/>
    <w:tmpl w:val="BD226C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6568E2"/>
    <w:multiLevelType w:val="multilevel"/>
    <w:tmpl w:val="2076C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21">
    <w:nsid w:val="397869D2"/>
    <w:multiLevelType w:val="hybridMultilevel"/>
    <w:tmpl w:val="F392B43E"/>
    <w:lvl w:ilvl="0" w:tplc="134A497E">
      <w:numFmt w:val="bullet"/>
      <w:lvlText w:val=""/>
      <w:lvlJc w:val="left"/>
      <w:pPr>
        <w:ind w:left="587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50225CFF"/>
    <w:multiLevelType w:val="hybridMultilevel"/>
    <w:tmpl w:val="DDA476DE"/>
    <w:lvl w:ilvl="0" w:tplc="08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5CDC35E0"/>
    <w:multiLevelType w:val="hybridMultilevel"/>
    <w:tmpl w:val="400EC6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161966"/>
    <w:multiLevelType w:val="hybridMultilevel"/>
    <w:tmpl w:val="0B680AC2"/>
    <w:lvl w:ilvl="0" w:tplc="080A000F">
      <w:start w:val="1"/>
      <w:numFmt w:val="decimal"/>
      <w:lvlText w:val="%1."/>
      <w:lvlJc w:val="left"/>
      <w:pPr>
        <w:ind w:left="947" w:hanging="360"/>
      </w:pPr>
    </w:lvl>
    <w:lvl w:ilvl="1" w:tplc="080A0019" w:tentative="1">
      <w:start w:val="1"/>
      <w:numFmt w:val="lowerLetter"/>
      <w:lvlText w:val="%2."/>
      <w:lvlJc w:val="left"/>
      <w:pPr>
        <w:ind w:left="1667" w:hanging="360"/>
      </w:pPr>
    </w:lvl>
    <w:lvl w:ilvl="2" w:tplc="080A001B" w:tentative="1">
      <w:start w:val="1"/>
      <w:numFmt w:val="lowerRoman"/>
      <w:lvlText w:val="%3."/>
      <w:lvlJc w:val="right"/>
      <w:pPr>
        <w:ind w:left="2387" w:hanging="180"/>
      </w:pPr>
    </w:lvl>
    <w:lvl w:ilvl="3" w:tplc="080A000F" w:tentative="1">
      <w:start w:val="1"/>
      <w:numFmt w:val="decimal"/>
      <w:lvlText w:val="%4."/>
      <w:lvlJc w:val="left"/>
      <w:pPr>
        <w:ind w:left="3107" w:hanging="360"/>
      </w:pPr>
    </w:lvl>
    <w:lvl w:ilvl="4" w:tplc="080A0019" w:tentative="1">
      <w:start w:val="1"/>
      <w:numFmt w:val="lowerLetter"/>
      <w:lvlText w:val="%5."/>
      <w:lvlJc w:val="left"/>
      <w:pPr>
        <w:ind w:left="3827" w:hanging="360"/>
      </w:pPr>
    </w:lvl>
    <w:lvl w:ilvl="5" w:tplc="080A001B" w:tentative="1">
      <w:start w:val="1"/>
      <w:numFmt w:val="lowerRoman"/>
      <w:lvlText w:val="%6."/>
      <w:lvlJc w:val="right"/>
      <w:pPr>
        <w:ind w:left="4547" w:hanging="180"/>
      </w:pPr>
    </w:lvl>
    <w:lvl w:ilvl="6" w:tplc="080A000F" w:tentative="1">
      <w:start w:val="1"/>
      <w:numFmt w:val="decimal"/>
      <w:lvlText w:val="%7."/>
      <w:lvlJc w:val="left"/>
      <w:pPr>
        <w:ind w:left="5267" w:hanging="360"/>
      </w:pPr>
    </w:lvl>
    <w:lvl w:ilvl="7" w:tplc="080A0019" w:tentative="1">
      <w:start w:val="1"/>
      <w:numFmt w:val="lowerLetter"/>
      <w:lvlText w:val="%8."/>
      <w:lvlJc w:val="left"/>
      <w:pPr>
        <w:ind w:left="5987" w:hanging="360"/>
      </w:pPr>
    </w:lvl>
    <w:lvl w:ilvl="8" w:tplc="08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5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6">
    <w:nsid w:val="6CF07FEB"/>
    <w:multiLevelType w:val="hybridMultilevel"/>
    <w:tmpl w:val="46628AF2"/>
    <w:lvl w:ilvl="0" w:tplc="08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8">
    <w:nsid w:val="762C36AF"/>
    <w:multiLevelType w:val="hybridMultilevel"/>
    <w:tmpl w:val="283E5C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31">
    <w:nsid w:val="7C300FC3"/>
    <w:multiLevelType w:val="hybridMultilevel"/>
    <w:tmpl w:val="9BDE39F2"/>
    <w:lvl w:ilvl="0" w:tplc="08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30"/>
  </w:num>
  <w:num w:numId="2">
    <w:abstractNumId w:val="15"/>
  </w:num>
  <w:num w:numId="3">
    <w:abstractNumId w:val="27"/>
  </w:num>
  <w:num w:numId="4">
    <w:abstractNumId w:val="29"/>
  </w:num>
  <w:num w:numId="5">
    <w:abstractNumId w:val="32"/>
  </w:num>
  <w:num w:numId="6">
    <w:abstractNumId w:val="25"/>
  </w:num>
  <w:num w:numId="7">
    <w:abstractNumId w:val="9"/>
  </w:num>
  <w:num w:numId="8">
    <w:abstractNumId w:val="29"/>
  </w:num>
  <w:num w:numId="9">
    <w:abstractNumId w:val="8"/>
  </w:num>
  <w:num w:numId="10">
    <w:abstractNumId w:val="32"/>
  </w:num>
  <w:num w:numId="11">
    <w:abstractNumId w:val="15"/>
  </w:num>
  <w:num w:numId="12">
    <w:abstractNumId w:val="27"/>
  </w:num>
  <w:num w:numId="13">
    <w:abstractNumId w:val="20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1"/>
  </w:num>
  <w:num w:numId="23">
    <w:abstractNumId w:val="22"/>
  </w:num>
  <w:num w:numId="24">
    <w:abstractNumId w:val="26"/>
  </w:num>
  <w:num w:numId="25">
    <w:abstractNumId w:val="13"/>
  </w:num>
  <w:num w:numId="26">
    <w:abstractNumId w:val="11"/>
  </w:num>
  <w:num w:numId="27">
    <w:abstractNumId w:val="29"/>
  </w:num>
  <w:num w:numId="28">
    <w:abstractNumId w:val="28"/>
  </w:num>
  <w:num w:numId="29">
    <w:abstractNumId w:val="23"/>
  </w:num>
  <w:num w:numId="30">
    <w:abstractNumId w:val="14"/>
  </w:num>
  <w:num w:numId="31">
    <w:abstractNumId w:val="18"/>
  </w:num>
  <w:num w:numId="32">
    <w:abstractNumId w:val="12"/>
  </w:num>
  <w:num w:numId="33">
    <w:abstractNumId w:val="16"/>
  </w:num>
  <w:num w:numId="34">
    <w:abstractNumId w:val="21"/>
  </w:num>
  <w:num w:numId="35">
    <w:abstractNumId w:val="10"/>
  </w:num>
  <w:num w:numId="36">
    <w:abstractNumId w:val="19"/>
  </w:num>
  <w:num w:numId="37">
    <w:abstractNumId w:val="24"/>
  </w:num>
  <w:num w:numId="38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00"/>
    <w:rsid w:val="0000056A"/>
    <w:rsid w:val="00001D94"/>
    <w:rsid w:val="00004AFC"/>
    <w:rsid w:val="000053D2"/>
    <w:rsid w:val="000058CD"/>
    <w:rsid w:val="00006405"/>
    <w:rsid w:val="00007F40"/>
    <w:rsid w:val="000103C4"/>
    <w:rsid w:val="000114FE"/>
    <w:rsid w:val="00013700"/>
    <w:rsid w:val="00015013"/>
    <w:rsid w:val="00015441"/>
    <w:rsid w:val="0001596D"/>
    <w:rsid w:val="00015DC7"/>
    <w:rsid w:val="00024442"/>
    <w:rsid w:val="0002597B"/>
    <w:rsid w:val="00025D8F"/>
    <w:rsid w:val="000309B7"/>
    <w:rsid w:val="00030E3E"/>
    <w:rsid w:val="0003135A"/>
    <w:rsid w:val="00032C16"/>
    <w:rsid w:val="00034555"/>
    <w:rsid w:val="00034BF2"/>
    <w:rsid w:val="0003613A"/>
    <w:rsid w:val="00040402"/>
    <w:rsid w:val="00043AF6"/>
    <w:rsid w:val="000448EC"/>
    <w:rsid w:val="00044BB4"/>
    <w:rsid w:val="0004696A"/>
    <w:rsid w:val="000478FE"/>
    <w:rsid w:val="000500BA"/>
    <w:rsid w:val="0005696A"/>
    <w:rsid w:val="000569E7"/>
    <w:rsid w:val="00062FAC"/>
    <w:rsid w:val="00063840"/>
    <w:rsid w:val="00070172"/>
    <w:rsid w:val="00071607"/>
    <w:rsid w:val="000740BE"/>
    <w:rsid w:val="00074775"/>
    <w:rsid w:val="0007498B"/>
    <w:rsid w:val="0007593C"/>
    <w:rsid w:val="000777A4"/>
    <w:rsid w:val="000833FB"/>
    <w:rsid w:val="0008374A"/>
    <w:rsid w:val="00084185"/>
    <w:rsid w:val="000856C0"/>
    <w:rsid w:val="00086B9B"/>
    <w:rsid w:val="000871AE"/>
    <w:rsid w:val="0008761C"/>
    <w:rsid w:val="00090710"/>
    <w:rsid w:val="00090731"/>
    <w:rsid w:val="000927C5"/>
    <w:rsid w:val="00092871"/>
    <w:rsid w:val="00092FA6"/>
    <w:rsid w:val="000934BA"/>
    <w:rsid w:val="0009373E"/>
    <w:rsid w:val="00094656"/>
    <w:rsid w:val="000A1B63"/>
    <w:rsid w:val="000A2E55"/>
    <w:rsid w:val="000A3910"/>
    <w:rsid w:val="000A5809"/>
    <w:rsid w:val="000A61B7"/>
    <w:rsid w:val="000B1E82"/>
    <w:rsid w:val="000B2266"/>
    <w:rsid w:val="000B4543"/>
    <w:rsid w:val="000B4F6E"/>
    <w:rsid w:val="000B62A2"/>
    <w:rsid w:val="000B7E4C"/>
    <w:rsid w:val="000C006D"/>
    <w:rsid w:val="000C04F0"/>
    <w:rsid w:val="000C377A"/>
    <w:rsid w:val="000C4277"/>
    <w:rsid w:val="000C4C8F"/>
    <w:rsid w:val="000D0528"/>
    <w:rsid w:val="000D0FA4"/>
    <w:rsid w:val="000D16FA"/>
    <w:rsid w:val="000D1CAC"/>
    <w:rsid w:val="000D22E8"/>
    <w:rsid w:val="000D268B"/>
    <w:rsid w:val="000D3597"/>
    <w:rsid w:val="000D61D4"/>
    <w:rsid w:val="000D6D27"/>
    <w:rsid w:val="000E071F"/>
    <w:rsid w:val="000E28F7"/>
    <w:rsid w:val="000E51E8"/>
    <w:rsid w:val="000E6648"/>
    <w:rsid w:val="000F0DC5"/>
    <w:rsid w:val="000F1F28"/>
    <w:rsid w:val="000F4747"/>
    <w:rsid w:val="000F782C"/>
    <w:rsid w:val="001021AF"/>
    <w:rsid w:val="00103D79"/>
    <w:rsid w:val="001138BF"/>
    <w:rsid w:val="00114420"/>
    <w:rsid w:val="001150F2"/>
    <w:rsid w:val="00115449"/>
    <w:rsid w:val="00117CC9"/>
    <w:rsid w:val="00120D79"/>
    <w:rsid w:val="00122225"/>
    <w:rsid w:val="00122CE4"/>
    <w:rsid w:val="001242A3"/>
    <w:rsid w:val="00124A70"/>
    <w:rsid w:val="0013193E"/>
    <w:rsid w:val="00134336"/>
    <w:rsid w:val="001362F0"/>
    <w:rsid w:val="0013666A"/>
    <w:rsid w:val="00140F12"/>
    <w:rsid w:val="00142772"/>
    <w:rsid w:val="001434D7"/>
    <w:rsid w:val="001446C0"/>
    <w:rsid w:val="00144F33"/>
    <w:rsid w:val="00145AF7"/>
    <w:rsid w:val="00146D71"/>
    <w:rsid w:val="001508A8"/>
    <w:rsid w:val="00150E6B"/>
    <w:rsid w:val="001557EF"/>
    <w:rsid w:val="00162CC8"/>
    <w:rsid w:val="00163AF4"/>
    <w:rsid w:val="00164D7E"/>
    <w:rsid w:val="00166261"/>
    <w:rsid w:val="0016678D"/>
    <w:rsid w:val="001712BA"/>
    <w:rsid w:val="00172752"/>
    <w:rsid w:val="00172A1B"/>
    <w:rsid w:val="00172EA8"/>
    <w:rsid w:val="001779C4"/>
    <w:rsid w:val="001826DE"/>
    <w:rsid w:val="00182D75"/>
    <w:rsid w:val="00185973"/>
    <w:rsid w:val="00187E43"/>
    <w:rsid w:val="00190935"/>
    <w:rsid w:val="001950DE"/>
    <w:rsid w:val="00195C7B"/>
    <w:rsid w:val="00197686"/>
    <w:rsid w:val="001A0E09"/>
    <w:rsid w:val="001B1D23"/>
    <w:rsid w:val="001B255B"/>
    <w:rsid w:val="001B3097"/>
    <w:rsid w:val="001B4547"/>
    <w:rsid w:val="001B4A7C"/>
    <w:rsid w:val="001B5D1E"/>
    <w:rsid w:val="001C0527"/>
    <w:rsid w:val="001C7488"/>
    <w:rsid w:val="001D3E27"/>
    <w:rsid w:val="001D53EB"/>
    <w:rsid w:val="001E21AD"/>
    <w:rsid w:val="001E3A57"/>
    <w:rsid w:val="001E51F2"/>
    <w:rsid w:val="001E7462"/>
    <w:rsid w:val="001F495A"/>
    <w:rsid w:val="001F5439"/>
    <w:rsid w:val="001F6072"/>
    <w:rsid w:val="001F6F75"/>
    <w:rsid w:val="00200C6E"/>
    <w:rsid w:val="0020163F"/>
    <w:rsid w:val="00204E89"/>
    <w:rsid w:val="002061D8"/>
    <w:rsid w:val="002101AA"/>
    <w:rsid w:val="00210248"/>
    <w:rsid w:val="00210DB8"/>
    <w:rsid w:val="0021134D"/>
    <w:rsid w:val="00211BA4"/>
    <w:rsid w:val="00212430"/>
    <w:rsid w:val="00212511"/>
    <w:rsid w:val="00213A7D"/>
    <w:rsid w:val="00214AC2"/>
    <w:rsid w:val="00216C2F"/>
    <w:rsid w:val="002210B0"/>
    <w:rsid w:val="002224E1"/>
    <w:rsid w:val="0022605F"/>
    <w:rsid w:val="00226E54"/>
    <w:rsid w:val="00227960"/>
    <w:rsid w:val="00230238"/>
    <w:rsid w:val="0023086D"/>
    <w:rsid w:val="00230C00"/>
    <w:rsid w:val="0023104F"/>
    <w:rsid w:val="00231803"/>
    <w:rsid w:val="002353DA"/>
    <w:rsid w:val="002354AE"/>
    <w:rsid w:val="0024075B"/>
    <w:rsid w:val="00240D33"/>
    <w:rsid w:val="00243B0A"/>
    <w:rsid w:val="00244545"/>
    <w:rsid w:val="0024529B"/>
    <w:rsid w:val="0025014B"/>
    <w:rsid w:val="00252196"/>
    <w:rsid w:val="00254139"/>
    <w:rsid w:val="002542EE"/>
    <w:rsid w:val="00255586"/>
    <w:rsid w:val="002575C6"/>
    <w:rsid w:val="00262528"/>
    <w:rsid w:val="00262C50"/>
    <w:rsid w:val="002639D9"/>
    <w:rsid w:val="00264407"/>
    <w:rsid w:val="00264AF1"/>
    <w:rsid w:val="00270386"/>
    <w:rsid w:val="002738E7"/>
    <w:rsid w:val="0027400E"/>
    <w:rsid w:val="0027411A"/>
    <w:rsid w:val="0027431D"/>
    <w:rsid w:val="0027506C"/>
    <w:rsid w:val="00275B41"/>
    <w:rsid w:val="0028000C"/>
    <w:rsid w:val="00280550"/>
    <w:rsid w:val="002823FC"/>
    <w:rsid w:val="002858EF"/>
    <w:rsid w:val="002A0991"/>
    <w:rsid w:val="002A4602"/>
    <w:rsid w:val="002A4A69"/>
    <w:rsid w:val="002A56B5"/>
    <w:rsid w:val="002A663E"/>
    <w:rsid w:val="002A69DB"/>
    <w:rsid w:val="002B3E47"/>
    <w:rsid w:val="002B406E"/>
    <w:rsid w:val="002B53C3"/>
    <w:rsid w:val="002B66F5"/>
    <w:rsid w:val="002B6A79"/>
    <w:rsid w:val="002B7863"/>
    <w:rsid w:val="002C110C"/>
    <w:rsid w:val="002C4A1D"/>
    <w:rsid w:val="002C62F4"/>
    <w:rsid w:val="002D34CD"/>
    <w:rsid w:val="002D6D72"/>
    <w:rsid w:val="002E2427"/>
    <w:rsid w:val="002E323E"/>
    <w:rsid w:val="002E36AF"/>
    <w:rsid w:val="002E59A7"/>
    <w:rsid w:val="002E5AD3"/>
    <w:rsid w:val="002E6BA4"/>
    <w:rsid w:val="002E6DB2"/>
    <w:rsid w:val="002E700E"/>
    <w:rsid w:val="002F25D5"/>
    <w:rsid w:val="002F3CD1"/>
    <w:rsid w:val="002F3D2A"/>
    <w:rsid w:val="002F7CEC"/>
    <w:rsid w:val="00301B39"/>
    <w:rsid w:val="003024D3"/>
    <w:rsid w:val="003025D3"/>
    <w:rsid w:val="003039A3"/>
    <w:rsid w:val="00305345"/>
    <w:rsid w:val="00307282"/>
    <w:rsid w:val="00307D1B"/>
    <w:rsid w:val="00312F45"/>
    <w:rsid w:val="003143A9"/>
    <w:rsid w:val="0031466D"/>
    <w:rsid w:val="00316E8F"/>
    <w:rsid w:val="003215AD"/>
    <w:rsid w:val="00326F67"/>
    <w:rsid w:val="00327C85"/>
    <w:rsid w:val="003320B2"/>
    <w:rsid w:val="00334367"/>
    <w:rsid w:val="00334C04"/>
    <w:rsid w:val="00336943"/>
    <w:rsid w:val="003405C1"/>
    <w:rsid w:val="00341AEA"/>
    <w:rsid w:val="00341F67"/>
    <w:rsid w:val="00346025"/>
    <w:rsid w:val="0035112D"/>
    <w:rsid w:val="00351DFC"/>
    <w:rsid w:val="00352BCC"/>
    <w:rsid w:val="0035513F"/>
    <w:rsid w:val="003567DE"/>
    <w:rsid w:val="003606CA"/>
    <w:rsid w:val="0036104B"/>
    <w:rsid w:val="00362269"/>
    <w:rsid w:val="00362A85"/>
    <w:rsid w:val="003633D4"/>
    <w:rsid w:val="003634A6"/>
    <w:rsid w:val="00364275"/>
    <w:rsid w:val="003655E1"/>
    <w:rsid w:val="0036624E"/>
    <w:rsid w:val="0036785B"/>
    <w:rsid w:val="00371063"/>
    <w:rsid w:val="00371FCA"/>
    <w:rsid w:val="003723B4"/>
    <w:rsid w:val="00372CA7"/>
    <w:rsid w:val="00376180"/>
    <w:rsid w:val="00376708"/>
    <w:rsid w:val="00377276"/>
    <w:rsid w:val="00377424"/>
    <w:rsid w:val="00380556"/>
    <w:rsid w:val="00380E09"/>
    <w:rsid w:val="003849E1"/>
    <w:rsid w:val="003855B9"/>
    <w:rsid w:val="00394942"/>
    <w:rsid w:val="003949F3"/>
    <w:rsid w:val="003A1CD5"/>
    <w:rsid w:val="003A3A01"/>
    <w:rsid w:val="003A4C91"/>
    <w:rsid w:val="003A4FF7"/>
    <w:rsid w:val="003A7EBB"/>
    <w:rsid w:val="003B0216"/>
    <w:rsid w:val="003B13D1"/>
    <w:rsid w:val="003B2F07"/>
    <w:rsid w:val="003B33F7"/>
    <w:rsid w:val="003B4ABE"/>
    <w:rsid w:val="003B7599"/>
    <w:rsid w:val="003C008D"/>
    <w:rsid w:val="003C1A34"/>
    <w:rsid w:val="003C3B83"/>
    <w:rsid w:val="003C4911"/>
    <w:rsid w:val="003C53E9"/>
    <w:rsid w:val="003C5BCA"/>
    <w:rsid w:val="003C774A"/>
    <w:rsid w:val="003D49CB"/>
    <w:rsid w:val="003D4BB5"/>
    <w:rsid w:val="003D4DA8"/>
    <w:rsid w:val="003D6CE6"/>
    <w:rsid w:val="003D6DAC"/>
    <w:rsid w:val="003D7336"/>
    <w:rsid w:val="003E1BE8"/>
    <w:rsid w:val="003E1F69"/>
    <w:rsid w:val="003E2A5E"/>
    <w:rsid w:val="003E3032"/>
    <w:rsid w:val="003E538E"/>
    <w:rsid w:val="003E5A23"/>
    <w:rsid w:val="003F185F"/>
    <w:rsid w:val="003F1DCF"/>
    <w:rsid w:val="003F4765"/>
    <w:rsid w:val="003F65A6"/>
    <w:rsid w:val="00403DB7"/>
    <w:rsid w:val="00404174"/>
    <w:rsid w:val="00406799"/>
    <w:rsid w:val="00413568"/>
    <w:rsid w:val="00414563"/>
    <w:rsid w:val="0041556C"/>
    <w:rsid w:val="0041626B"/>
    <w:rsid w:val="00421C74"/>
    <w:rsid w:val="00422EB7"/>
    <w:rsid w:val="00423551"/>
    <w:rsid w:val="00423F1B"/>
    <w:rsid w:val="0042403A"/>
    <w:rsid w:val="004264AC"/>
    <w:rsid w:val="00426C62"/>
    <w:rsid w:val="0042772B"/>
    <w:rsid w:val="00427EB6"/>
    <w:rsid w:val="00430619"/>
    <w:rsid w:val="004308DB"/>
    <w:rsid w:val="004328A0"/>
    <w:rsid w:val="00433441"/>
    <w:rsid w:val="00435214"/>
    <w:rsid w:val="00435630"/>
    <w:rsid w:val="00435D07"/>
    <w:rsid w:val="00436948"/>
    <w:rsid w:val="0043737C"/>
    <w:rsid w:val="0044009C"/>
    <w:rsid w:val="00442A6C"/>
    <w:rsid w:val="004435BA"/>
    <w:rsid w:val="00443675"/>
    <w:rsid w:val="00444190"/>
    <w:rsid w:val="00444332"/>
    <w:rsid w:val="00444672"/>
    <w:rsid w:val="004516C1"/>
    <w:rsid w:val="00452391"/>
    <w:rsid w:val="00453C76"/>
    <w:rsid w:val="00453E10"/>
    <w:rsid w:val="00454DD4"/>
    <w:rsid w:val="004550B3"/>
    <w:rsid w:val="00456287"/>
    <w:rsid w:val="00457E12"/>
    <w:rsid w:val="00460640"/>
    <w:rsid w:val="004705AF"/>
    <w:rsid w:val="004712F9"/>
    <w:rsid w:val="00471B63"/>
    <w:rsid w:val="0047305E"/>
    <w:rsid w:val="00473617"/>
    <w:rsid w:val="00474EF3"/>
    <w:rsid w:val="00476386"/>
    <w:rsid w:val="00477C52"/>
    <w:rsid w:val="00477F90"/>
    <w:rsid w:val="0048154C"/>
    <w:rsid w:val="00482E0F"/>
    <w:rsid w:val="0048344D"/>
    <w:rsid w:val="00484DD3"/>
    <w:rsid w:val="00486D71"/>
    <w:rsid w:val="004918B5"/>
    <w:rsid w:val="00492E34"/>
    <w:rsid w:val="00494065"/>
    <w:rsid w:val="004956C3"/>
    <w:rsid w:val="00495761"/>
    <w:rsid w:val="00497AD6"/>
    <w:rsid w:val="004A03AD"/>
    <w:rsid w:val="004A0848"/>
    <w:rsid w:val="004A2036"/>
    <w:rsid w:val="004A2610"/>
    <w:rsid w:val="004A3DE8"/>
    <w:rsid w:val="004B4CFA"/>
    <w:rsid w:val="004B575E"/>
    <w:rsid w:val="004C12A6"/>
    <w:rsid w:val="004C20E7"/>
    <w:rsid w:val="004C2303"/>
    <w:rsid w:val="004C2606"/>
    <w:rsid w:val="004C2656"/>
    <w:rsid w:val="004C2812"/>
    <w:rsid w:val="004C3BB2"/>
    <w:rsid w:val="004C57AA"/>
    <w:rsid w:val="004D0072"/>
    <w:rsid w:val="004D189F"/>
    <w:rsid w:val="004D2472"/>
    <w:rsid w:val="004D31F7"/>
    <w:rsid w:val="004D49E8"/>
    <w:rsid w:val="004D4E83"/>
    <w:rsid w:val="004D6665"/>
    <w:rsid w:val="004D7C52"/>
    <w:rsid w:val="004E0C9D"/>
    <w:rsid w:val="004E4878"/>
    <w:rsid w:val="004E5DF9"/>
    <w:rsid w:val="004F16B4"/>
    <w:rsid w:val="004F3180"/>
    <w:rsid w:val="004F6474"/>
    <w:rsid w:val="00500895"/>
    <w:rsid w:val="005010B4"/>
    <w:rsid w:val="0050185A"/>
    <w:rsid w:val="00501B8C"/>
    <w:rsid w:val="0050369B"/>
    <w:rsid w:val="00504743"/>
    <w:rsid w:val="00505284"/>
    <w:rsid w:val="00511908"/>
    <w:rsid w:val="00512421"/>
    <w:rsid w:val="0051425F"/>
    <w:rsid w:val="0051658B"/>
    <w:rsid w:val="00517334"/>
    <w:rsid w:val="00520278"/>
    <w:rsid w:val="005214D9"/>
    <w:rsid w:val="00521BC8"/>
    <w:rsid w:val="00521DD8"/>
    <w:rsid w:val="0052599C"/>
    <w:rsid w:val="00531E07"/>
    <w:rsid w:val="00533303"/>
    <w:rsid w:val="0053704E"/>
    <w:rsid w:val="0053710F"/>
    <w:rsid w:val="005377DD"/>
    <w:rsid w:val="00540B8B"/>
    <w:rsid w:val="00541B73"/>
    <w:rsid w:val="00545DD4"/>
    <w:rsid w:val="005523D5"/>
    <w:rsid w:val="00554615"/>
    <w:rsid w:val="00556028"/>
    <w:rsid w:val="00560E33"/>
    <w:rsid w:val="00562BFF"/>
    <w:rsid w:val="00563EA1"/>
    <w:rsid w:val="00564ED7"/>
    <w:rsid w:val="00565AB5"/>
    <w:rsid w:val="00571515"/>
    <w:rsid w:val="00572A12"/>
    <w:rsid w:val="005738A0"/>
    <w:rsid w:val="00573F7F"/>
    <w:rsid w:val="005808CB"/>
    <w:rsid w:val="00583A41"/>
    <w:rsid w:val="005846B6"/>
    <w:rsid w:val="00584C20"/>
    <w:rsid w:val="00584F00"/>
    <w:rsid w:val="00591219"/>
    <w:rsid w:val="00592D03"/>
    <w:rsid w:val="00594272"/>
    <w:rsid w:val="00596139"/>
    <w:rsid w:val="00596A8C"/>
    <w:rsid w:val="005A01D6"/>
    <w:rsid w:val="005A2E29"/>
    <w:rsid w:val="005A501D"/>
    <w:rsid w:val="005A5F79"/>
    <w:rsid w:val="005A65EA"/>
    <w:rsid w:val="005A6F1F"/>
    <w:rsid w:val="005B0EF1"/>
    <w:rsid w:val="005B20D1"/>
    <w:rsid w:val="005B2414"/>
    <w:rsid w:val="005B32AC"/>
    <w:rsid w:val="005B3D33"/>
    <w:rsid w:val="005B6455"/>
    <w:rsid w:val="005B6A64"/>
    <w:rsid w:val="005B7165"/>
    <w:rsid w:val="005C5749"/>
    <w:rsid w:val="005C70FB"/>
    <w:rsid w:val="005D13DA"/>
    <w:rsid w:val="005D172C"/>
    <w:rsid w:val="005D1A23"/>
    <w:rsid w:val="005E026B"/>
    <w:rsid w:val="005E1E41"/>
    <w:rsid w:val="005E2766"/>
    <w:rsid w:val="005E2822"/>
    <w:rsid w:val="005E316C"/>
    <w:rsid w:val="005E35CE"/>
    <w:rsid w:val="005F4EB3"/>
    <w:rsid w:val="005F638D"/>
    <w:rsid w:val="005F6650"/>
    <w:rsid w:val="005F739D"/>
    <w:rsid w:val="006027E6"/>
    <w:rsid w:val="00604BA8"/>
    <w:rsid w:val="006052E9"/>
    <w:rsid w:val="006059FB"/>
    <w:rsid w:val="00605F8D"/>
    <w:rsid w:val="00606A8D"/>
    <w:rsid w:val="0061213E"/>
    <w:rsid w:val="006128E8"/>
    <w:rsid w:val="006143EC"/>
    <w:rsid w:val="0061522E"/>
    <w:rsid w:val="00616817"/>
    <w:rsid w:val="00616CC1"/>
    <w:rsid w:val="00623FC8"/>
    <w:rsid w:val="00624B62"/>
    <w:rsid w:val="006258CB"/>
    <w:rsid w:val="00625C35"/>
    <w:rsid w:val="00625C3B"/>
    <w:rsid w:val="006262F1"/>
    <w:rsid w:val="006278CD"/>
    <w:rsid w:val="00627D6A"/>
    <w:rsid w:val="006306E5"/>
    <w:rsid w:val="00631A9F"/>
    <w:rsid w:val="00632479"/>
    <w:rsid w:val="00633768"/>
    <w:rsid w:val="006356B9"/>
    <w:rsid w:val="0063590E"/>
    <w:rsid w:val="00636E39"/>
    <w:rsid w:val="00637DFE"/>
    <w:rsid w:val="006402A3"/>
    <w:rsid w:val="0064034A"/>
    <w:rsid w:val="00642073"/>
    <w:rsid w:val="006469B8"/>
    <w:rsid w:val="00650CEB"/>
    <w:rsid w:val="00653A1B"/>
    <w:rsid w:val="0065405B"/>
    <w:rsid w:val="00656155"/>
    <w:rsid w:val="00661500"/>
    <w:rsid w:val="0066250C"/>
    <w:rsid w:val="00662FF3"/>
    <w:rsid w:val="00667356"/>
    <w:rsid w:val="006713CE"/>
    <w:rsid w:val="00673747"/>
    <w:rsid w:val="0067480C"/>
    <w:rsid w:val="00674AB9"/>
    <w:rsid w:val="00674CEB"/>
    <w:rsid w:val="006750C2"/>
    <w:rsid w:val="00676D00"/>
    <w:rsid w:val="006778FD"/>
    <w:rsid w:val="0068057D"/>
    <w:rsid w:val="00682056"/>
    <w:rsid w:val="0068440B"/>
    <w:rsid w:val="006856F2"/>
    <w:rsid w:val="0068674A"/>
    <w:rsid w:val="00686A8B"/>
    <w:rsid w:val="00690F07"/>
    <w:rsid w:val="0069402A"/>
    <w:rsid w:val="006967D0"/>
    <w:rsid w:val="006968F0"/>
    <w:rsid w:val="006A019A"/>
    <w:rsid w:val="006A1D3F"/>
    <w:rsid w:val="006A5D0F"/>
    <w:rsid w:val="006A645F"/>
    <w:rsid w:val="006A6966"/>
    <w:rsid w:val="006B184A"/>
    <w:rsid w:val="006B334F"/>
    <w:rsid w:val="006B61D2"/>
    <w:rsid w:val="006B793A"/>
    <w:rsid w:val="006C0AD3"/>
    <w:rsid w:val="006C3751"/>
    <w:rsid w:val="006C5C75"/>
    <w:rsid w:val="006C74CC"/>
    <w:rsid w:val="006D0AA0"/>
    <w:rsid w:val="006D19F6"/>
    <w:rsid w:val="006D305D"/>
    <w:rsid w:val="006D63CD"/>
    <w:rsid w:val="006D690F"/>
    <w:rsid w:val="006D7FE6"/>
    <w:rsid w:val="006E00D5"/>
    <w:rsid w:val="006E031A"/>
    <w:rsid w:val="006E1659"/>
    <w:rsid w:val="006E29FE"/>
    <w:rsid w:val="006E3ADA"/>
    <w:rsid w:val="006F077C"/>
    <w:rsid w:val="006F1F04"/>
    <w:rsid w:val="006F257F"/>
    <w:rsid w:val="006F5014"/>
    <w:rsid w:val="007027E6"/>
    <w:rsid w:val="0070371D"/>
    <w:rsid w:val="007043C9"/>
    <w:rsid w:val="007045B6"/>
    <w:rsid w:val="00706A12"/>
    <w:rsid w:val="00707AC8"/>
    <w:rsid w:val="00707B77"/>
    <w:rsid w:val="007108BE"/>
    <w:rsid w:val="00714E9D"/>
    <w:rsid w:val="00722FCD"/>
    <w:rsid w:val="00726A40"/>
    <w:rsid w:val="00726F80"/>
    <w:rsid w:val="00731341"/>
    <w:rsid w:val="00731E8F"/>
    <w:rsid w:val="00735682"/>
    <w:rsid w:val="0074159D"/>
    <w:rsid w:val="00742938"/>
    <w:rsid w:val="007433F5"/>
    <w:rsid w:val="0074633C"/>
    <w:rsid w:val="0074741C"/>
    <w:rsid w:val="00750E7D"/>
    <w:rsid w:val="00754098"/>
    <w:rsid w:val="007540B1"/>
    <w:rsid w:val="007608F0"/>
    <w:rsid w:val="00760EC1"/>
    <w:rsid w:val="0076193D"/>
    <w:rsid w:val="007626F0"/>
    <w:rsid w:val="00764CE3"/>
    <w:rsid w:val="0076605E"/>
    <w:rsid w:val="0076652A"/>
    <w:rsid w:val="007676FB"/>
    <w:rsid w:val="00775796"/>
    <w:rsid w:val="00777B96"/>
    <w:rsid w:val="007809D1"/>
    <w:rsid w:val="00780F47"/>
    <w:rsid w:val="00787483"/>
    <w:rsid w:val="00791F63"/>
    <w:rsid w:val="0079230A"/>
    <w:rsid w:val="00793A41"/>
    <w:rsid w:val="00797BD5"/>
    <w:rsid w:val="007A08F7"/>
    <w:rsid w:val="007A3249"/>
    <w:rsid w:val="007A45E7"/>
    <w:rsid w:val="007A48B1"/>
    <w:rsid w:val="007A52AC"/>
    <w:rsid w:val="007B0EF2"/>
    <w:rsid w:val="007B4B5B"/>
    <w:rsid w:val="007B50E2"/>
    <w:rsid w:val="007B6885"/>
    <w:rsid w:val="007B6AF1"/>
    <w:rsid w:val="007B722C"/>
    <w:rsid w:val="007C09A6"/>
    <w:rsid w:val="007C132A"/>
    <w:rsid w:val="007C1B8F"/>
    <w:rsid w:val="007C2B00"/>
    <w:rsid w:val="007C4D50"/>
    <w:rsid w:val="007C7941"/>
    <w:rsid w:val="007D07D6"/>
    <w:rsid w:val="007D0A21"/>
    <w:rsid w:val="007D1350"/>
    <w:rsid w:val="007D35C4"/>
    <w:rsid w:val="007D3F01"/>
    <w:rsid w:val="007D68C6"/>
    <w:rsid w:val="007E0352"/>
    <w:rsid w:val="007E105D"/>
    <w:rsid w:val="007E1302"/>
    <w:rsid w:val="007E1CC7"/>
    <w:rsid w:val="007E1EE8"/>
    <w:rsid w:val="007E2593"/>
    <w:rsid w:val="007F3BF6"/>
    <w:rsid w:val="007F5FDA"/>
    <w:rsid w:val="007F7B4C"/>
    <w:rsid w:val="00807B70"/>
    <w:rsid w:val="00807BBC"/>
    <w:rsid w:val="00810F00"/>
    <w:rsid w:val="0081281B"/>
    <w:rsid w:val="00813DC5"/>
    <w:rsid w:val="008141F8"/>
    <w:rsid w:val="00816FFA"/>
    <w:rsid w:val="008175BD"/>
    <w:rsid w:val="00820E03"/>
    <w:rsid w:val="008227B9"/>
    <w:rsid w:val="00824634"/>
    <w:rsid w:val="008250DF"/>
    <w:rsid w:val="00830AE6"/>
    <w:rsid w:val="00831B2C"/>
    <w:rsid w:val="008338A5"/>
    <w:rsid w:val="00833B80"/>
    <w:rsid w:val="0083409A"/>
    <w:rsid w:val="0083583F"/>
    <w:rsid w:val="00836489"/>
    <w:rsid w:val="00837AB8"/>
    <w:rsid w:val="0084143E"/>
    <w:rsid w:val="00842056"/>
    <w:rsid w:val="008428B5"/>
    <w:rsid w:val="00844044"/>
    <w:rsid w:val="0084658F"/>
    <w:rsid w:val="00850810"/>
    <w:rsid w:val="00851683"/>
    <w:rsid w:val="00852B22"/>
    <w:rsid w:val="00852E68"/>
    <w:rsid w:val="00855D87"/>
    <w:rsid w:val="00860245"/>
    <w:rsid w:val="00861F0B"/>
    <w:rsid w:val="008629DC"/>
    <w:rsid w:val="00865208"/>
    <w:rsid w:val="00871A19"/>
    <w:rsid w:val="00872347"/>
    <w:rsid w:val="00873A48"/>
    <w:rsid w:val="00874291"/>
    <w:rsid w:val="008746DD"/>
    <w:rsid w:val="0087538A"/>
    <w:rsid w:val="0088365E"/>
    <w:rsid w:val="008848E9"/>
    <w:rsid w:val="0089292A"/>
    <w:rsid w:val="008940AB"/>
    <w:rsid w:val="008946C9"/>
    <w:rsid w:val="00895F20"/>
    <w:rsid w:val="008978C8"/>
    <w:rsid w:val="008A08E6"/>
    <w:rsid w:val="008A1BDA"/>
    <w:rsid w:val="008A281F"/>
    <w:rsid w:val="008A3C09"/>
    <w:rsid w:val="008A6E4E"/>
    <w:rsid w:val="008A7007"/>
    <w:rsid w:val="008A7300"/>
    <w:rsid w:val="008A7B46"/>
    <w:rsid w:val="008B12F9"/>
    <w:rsid w:val="008B1558"/>
    <w:rsid w:val="008B225D"/>
    <w:rsid w:val="008B25C8"/>
    <w:rsid w:val="008B3781"/>
    <w:rsid w:val="008B40E2"/>
    <w:rsid w:val="008B42D1"/>
    <w:rsid w:val="008B4C1F"/>
    <w:rsid w:val="008B50BD"/>
    <w:rsid w:val="008B50BF"/>
    <w:rsid w:val="008C1CDA"/>
    <w:rsid w:val="008C1CEB"/>
    <w:rsid w:val="008C492E"/>
    <w:rsid w:val="008C511A"/>
    <w:rsid w:val="008C56C0"/>
    <w:rsid w:val="008C6347"/>
    <w:rsid w:val="008C6548"/>
    <w:rsid w:val="008D00D5"/>
    <w:rsid w:val="008D1E9F"/>
    <w:rsid w:val="008D3C6F"/>
    <w:rsid w:val="008D6394"/>
    <w:rsid w:val="008D6649"/>
    <w:rsid w:val="008E007A"/>
    <w:rsid w:val="008E0765"/>
    <w:rsid w:val="008E3A00"/>
    <w:rsid w:val="008E47AE"/>
    <w:rsid w:val="008E717A"/>
    <w:rsid w:val="008E770D"/>
    <w:rsid w:val="008F00F6"/>
    <w:rsid w:val="008F0A70"/>
    <w:rsid w:val="008F43AB"/>
    <w:rsid w:val="008F60DC"/>
    <w:rsid w:val="008F63AB"/>
    <w:rsid w:val="0090116D"/>
    <w:rsid w:val="0090136A"/>
    <w:rsid w:val="00901FB0"/>
    <w:rsid w:val="0090289B"/>
    <w:rsid w:val="00905DD2"/>
    <w:rsid w:val="0090666A"/>
    <w:rsid w:val="009079EF"/>
    <w:rsid w:val="00912D08"/>
    <w:rsid w:val="0091473E"/>
    <w:rsid w:val="00917A9F"/>
    <w:rsid w:val="00920EE0"/>
    <w:rsid w:val="009236C9"/>
    <w:rsid w:val="009259ED"/>
    <w:rsid w:val="00925F7A"/>
    <w:rsid w:val="00927042"/>
    <w:rsid w:val="00931A46"/>
    <w:rsid w:val="0093247D"/>
    <w:rsid w:val="00933633"/>
    <w:rsid w:val="00933AD3"/>
    <w:rsid w:val="00942F71"/>
    <w:rsid w:val="009459F1"/>
    <w:rsid w:val="00945EE9"/>
    <w:rsid w:val="00950D0B"/>
    <w:rsid w:val="009518C9"/>
    <w:rsid w:val="009536DA"/>
    <w:rsid w:val="0095712F"/>
    <w:rsid w:val="00957940"/>
    <w:rsid w:val="00960CA3"/>
    <w:rsid w:val="00960D65"/>
    <w:rsid w:val="00963FCB"/>
    <w:rsid w:val="009645AD"/>
    <w:rsid w:val="009702E3"/>
    <w:rsid w:val="009739B4"/>
    <w:rsid w:val="00984E32"/>
    <w:rsid w:val="0098549F"/>
    <w:rsid w:val="0098555B"/>
    <w:rsid w:val="00986154"/>
    <w:rsid w:val="00987F0E"/>
    <w:rsid w:val="00990BBC"/>
    <w:rsid w:val="00991EFC"/>
    <w:rsid w:val="00993021"/>
    <w:rsid w:val="009935A9"/>
    <w:rsid w:val="00995A25"/>
    <w:rsid w:val="00996FC2"/>
    <w:rsid w:val="00997385"/>
    <w:rsid w:val="009A00C6"/>
    <w:rsid w:val="009A1677"/>
    <w:rsid w:val="009A2666"/>
    <w:rsid w:val="009A3855"/>
    <w:rsid w:val="009A411B"/>
    <w:rsid w:val="009A5950"/>
    <w:rsid w:val="009B0ADA"/>
    <w:rsid w:val="009B304F"/>
    <w:rsid w:val="009B38A1"/>
    <w:rsid w:val="009B3954"/>
    <w:rsid w:val="009B5EBE"/>
    <w:rsid w:val="009B6143"/>
    <w:rsid w:val="009B692E"/>
    <w:rsid w:val="009B7320"/>
    <w:rsid w:val="009C027C"/>
    <w:rsid w:val="009C0908"/>
    <w:rsid w:val="009C0D18"/>
    <w:rsid w:val="009C1123"/>
    <w:rsid w:val="009C1481"/>
    <w:rsid w:val="009C3E60"/>
    <w:rsid w:val="009C411C"/>
    <w:rsid w:val="009C439C"/>
    <w:rsid w:val="009D1BC8"/>
    <w:rsid w:val="009D5432"/>
    <w:rsid w:val="009D627C"/>
    <w:rsid w:val="009E0616"/>
    <w:rsid w:val="009E07EE"/>
    <w:rsid w:val="009E0AF8"/>
    <w:rsid w:val="009E1080"/>
    <w:rsid w:val="009E2AFC"/>
    <w:rsid w:val="009E388E"/>
    <w:rsid w:val="009E4E69"/>
    <w:rsid w:val="009E649D"/>
    <w:rsid w:val="009F2E00"/>
    <w:rsid w:val="009F38FA"/>
    <w:rsid w:val="009F565A"/>
    <w:rsid w:val="009F5834"/>
    <w:rsid w:val="009F5991"/>
    <w:rsid w:val="009F6FF2"/>
    <w:rsid w:val="009F73DF"/>
    <w:rsid w:val="009F7FCE"/>
    <w:rsid w:val="00A03E9F"/>
    <w:rsid w:val="00A059BC"/>
    <w:rsid w:val="00A06578"/>
    <w:rsid w:val="00A10B22"/>
    <w:rsid w:val="00A112D5"/>
    <w:rsid w:val="00A142C1"/>
    <w:rsid w:val="00A15C78"/>
    <w:rsid w:val="00A20FD8"/>
    <w:rsid w:val="00A21054"/>
    <w:rsid w:val="00A23973"/>
    <w:rsid w:val="00A24660"/>
    <w:rsid w:val="00A24F12"/>
    <w:rsid w:val="00A259DA"/>
    <w:rsid w:val="00A2627C"/>
    <w:rsid w:val="00A26846"/>
    <w:rsid w:val="00A32D1E"/>
    <w:rsid w:val="00A33255"/>
    <w:rsid w:val="00A3516F"/>
    <w:rsid w:val="00A35229"/>
    <w:rsid w:val="00A37FEA"/>
    <w:rsid w:val="00A4015D"/>
    <w:rsid w:val="00A42D6A"/>
    <w:rsid w:val="00A442F2"/>
    <w:rsid w:val="00A46B3D"/>
    <w:rsid w:val="00A504B6"/>
    <w:rsid w:val="00A50825"/>
    <w:rsid w:val="00A52DF4"/>
    <w:rsid w:val="00A57525"/>
    <w:rsid w:val="00A57F12"/>
    <w:rsid w:val="00A64202"/>
    <w:rsid w:val="00A652A7"/>
    <w:rsid w:val="00A675E6"/>
    <w:rsid w:val="00A70E88"/>
    <w:rsid w:val="00A74215"/>
    <w:rsid w:val="00A76522"/>
    <w:rsid w:val="00A76D07"/>
    <w:rsid w:val="00A81874"/>
    <w:rsid w:val="00A82F18"/>
    <w:rsid w:val="00A83872"/>
    <w:rsid w:val="00A85F41"/>
    <w:rsid w:val="00A8720C"/>
    <w:rsid w:val="00A91ECA"/>
    <w:rsid w:val="00A92ED7"/>
    <w:rsid w:val="00AA02CE"/>
    <w:rsid w:val="00AA0DDB"/>
    <w:rsid w:val="00AA19EB"/>
    <w:rsid w:val="00AA24EF"/>
    <w:rsid w:val="00AA4B05"/>
    <w:rsid w:val="00AA5FD2"/>
    <w:rsid w:val="00AA7303"/>
    <w:rsid w:val="00AB182F"/>
    <w:rsid w:val="00AB2269"/>
    <w:rsid w:val="00AB23FB"/>
    <w:rsid w:val="00AB2CDF"/>
    <w:rsid w:val="00AC3295"/>
    <w:rsid w:val="00AC3D8B"/>
    <w:rsid w:val="00AC456C"/>
    <w:rsid w:val="00AC4AC9"/>
    <w:rsid w:val="00AC683B"/>
    <w:rsid w:val="00AD328A"/>
    <w:rsid w:val="00AD6D16"/>
    <w:rsid w:val="00AE0CA7"/>
    <w:rsid w:val="00AE1F39"/>
    <w:rsid w:val="00AE4E17"/>
    <w:rsid w:val="00AE5E68"/>
    <w:rsid w:val="00AE7146"/>
    <w:rsid w:val="00AE77A5"/>
    <w:rsid w:val="00AF1749"/>
    <w:rsid w:val="00AF295D"/>
    <w:rsid w:val="00AF2CE7"/>
    <w:rsid w:val="00AF5E1A"/>
    <w:rsid w:val="00AF5FB9"/>
    <w:rsid w:val="00AF7A14"/>
    <w:rsid w:val="00B0040E"/>
    <w:rsid w:val="00B01C16"/>
    <w:rsid w:val="00B02D5D"/>
    <w:rsid w:val="00B037F6"/>
    <w:rsid w:val="00B06354"/>
    <w:rsid w:val="00B06DE0"/>
    <w:rsid w:val="00B07D10"/>
    <w:rsid w:val="00B103E5"/>
    <w:rsid w:val="00B13B2F"/>
    <w:rsid w:val="00B16A67"/>
    <w:rsid w:val="00B17E0A"/>
    <w:rsid w:val="00B2046F"/>
    <w:rsid w:val="00B22932"/>
    <w:rsid w:val="00B22D22"/>
    <w:rsid w:val="00B2350A"/>
    <w:rsid w:val="00B24E03"/>
    <w:rsid w:val="00B26EAB"/>
    <w:rsid w:val="00B31240"/>
    <w:rsid w:val="00B31C27"/>
    <w:rsid w:val="00B34E02"/>
    <w:rsid w:val="00B3620A"/>
    <w:rsid w:val="00B3635B"/>
    <w:rsid w:val="00B372A9"/>
    <w:rsid w:val="00B37D11"/>
    <w:rsid w:val="00B40B82"/>
    <w:rsid w:val="00B41E72"/>
    <w:rsid w:val="00B41F94"/>
    <w:rsid w:val="00B42D36"/>
    <w:rsid w:val="00B441F6"/>
    <w:rsid w:val="00B4592B"/>
    <w:rsid w:val="00B469AD"/>
    <w:rsid w:val="00B47023"/>
    <w:rsid w:val="00B4764D"/>
    <w:rsid w:val="00B52C8F"/>
    <w:rsid w:val="00B55008"/>
    <w:rsid w:val="00B55961"/>
    <w:rsid w:val="00B644EE"/>
    <w:rsid w:val="00B659A4"/>
    <w:rsid w:val="00B66A49"/>
    <w:rsid w:val="00B676D4"/>
    <w:rsid w:val="00B725D1"/>
    <w:rsid w:val="00B726AC"/>
    <w:rsid w:val="00B752BF"/>
    <w:rsid w:val="00B754A2"/>
    <w:rsid w:val="00B75A88"/>
    <w:rsid w:val="00B8000C"/>
    <w:rsid w:val="00B80230"/>
    <w:rsid w:val="00B8026D"/>
    <w:rsid w:val="00B8034A"/>
    <w:rsid w:val="00B81DAE"/>
    <w:rsid w:val="00B8291B"/>
    <w:rsid w:val="00B86301"/>
    <w:rsid w:val="00B87064"/>
    <w:rsid w:val="00B87961"/>
    <w:rsid w:val="00B90577"/>
    <w:rsid w:val="00B9219B"/>
    <w:rsid w:val="00B927C6"/>
    <w:rsid w:val="00B943B8"/>
    <w:rsid w:val="00BA0474"/>
    <w:rsid w:val="00BA0EDB"/>
    <w:rsid w:val="00BA1399"/>
    <w:rsid w:val="00BA4566"/>
    <w:rsid w:val="00BA485F"/>
    <w:rsid w:val="00BA5679"/>
    <w:rsid w:val="00BA6773"/>
    <w:rsid w:val="00BA705B"/>
    <w:rsid w:val="00BA7821"/>
    <w:rsid w:val="00BB07F9"/>
    <w:rsid w:val="00BB35C6"/>
    <w:rsid w:val="00BB483F"/>
    <w:rsid w:val="00BB703A"/>
    <w:rsid w:val="00BC02E5"/>
    <w:rsid w:val="00BC08E5"/>
    <w:rsid w:val="00BC0E60"/>
    <w:rsid w:val="00BC26A5"/>
    <w:rsid w:val="00BC35AF"/>
    <w:rsid w:val="00BC4143"/>
    <w:rsid w:val="00BC69FA"/>
    <w:rsid w:val="00BD4C7E"/>
    <w:rsid w:val="00BD55E1"/>
    <w:rsid w:val="00BD7129"/>
    <w:rsid w:val="00BE08A1"/>
    <w:rsid w:val="00BE1517"/>
    <w:rsid w:val="00BE18BA"/>
    <w:rsid w:val="00BE549F"/>
    <w:rsid w:val="00BE7826"/>
    <w:rsid w:val="00BE796D"/>
    <w:rsid w:val="00BF1E1A"/>
    <w:rsid w:val="00BF3670"/>
    <w:rsid w:val="00BF4592"/>
    <w:rsid w:val="00BF7247"/>
    <w:rsid w:val="00C0016F"/>
    <w:rsid w:val="00C01E11"/>
    <w:rsid w:val="00C02F56"/>
    <w:rsid w:val="00C040A5"/>
    <w:rsid w:val="00C04C3A"/>
    <w:rsid w:val="00C05153"/>
    <w:rsid w:val="00C130A9"/>
    <w:rsid w:val="00C141CD"/>
    <w:rsid w:val="00C2011F"/>
    <w:rsid w:val="00C20A4B"/>
    <w:rsid w:val="00C20CA1"/>
    <w:rsid w:val="00C21A86"/>
    <w:rsid w:val="00C22642"/>
    <w:rsid w:val="00C2501E"/>
    <w:rsid w:val="00C25E8B"/>
    <w:rsid w:val="00C2616B"/>
    <w:rsid w:val="00C2636A"/>
    <w:rsid w:val="00C31153"/>
    <w:rsid w:val="00C3138D"/>
    <w:rsid w:val="00C315CF"/>
    <w:rsid w:val="00C3234E"/>
    <w:rsid w:val="00C32927"/>
    <w:rsid w:val="00C33971"/>
    <w:rsid w:val="00C345EB"/>
    <w:rsid w:val="00C40955"/>
    <w:rsid w:val="00C43226"/>
    <w:rsid w:val="00C43737"/>
    <w:rsid w:val="00C44013"/>
    <w:rsid w:val="00C453BD"/>
    <w:rsid w:val="00C45C81"/>
    <w:rsid w:val="00C46EFA"/>
    <w:rsid w:val="00C51C56"/>
    <w:rsid w:val="00C52734"/>
    <w:rsid w:val="00C56BF7"/>
    <w:rsid w:val="00C56C64"/>
    <w:rsid w:val="00C60104"/>
    <w:rsid w:val="00C61A4B"/>
    <w:rsid w:val="00C61C3C"/>
    <w:rsid w:val="00C61CDA"/>
    <w:rsid w:val="00C6285A"/>
    <w:rsid w:val="00C62E7B"/>
    <w:rsid w:val="00C73FE1"/>
    <w:rsid w:val="00C8067F"/>
    <w:rsid w:val="00C83245"/>
    <w:rsid w:val="00C837A2"/>
    <w:rsid w:val="00C83E57"/>
    <w:rsid w:val="00C91263"/>
    <w:rsid w:val="00C9544C"/>
    <w:rsid w:val="00C95A69"/>
    <w:rsid w:val="00C9629E"/>
    <w:rsid w:val="00CA051A"/>
    <w:rsid w:val="00CA54AA"/>
    <w:rsid w:val="00CA6071"/>
    <w:rsid w:val="00CA7EEE"/>
    <w:rsid w:val="00CB2916"/>
    <w:rsid w:val="00CB758C"/>
    <w:rsid w:val="00CC19FF"/>
    <w:rsid w:val="00CC1FFB"/>
    <w:rsid w:val="00CC2641"/>
    <w:rsid w:val="00CC471F"/>
    <w:rsid w:val="00CD0021"/>
    <w:rsid w:val="00CD0BD7"/>
    <w:rsid w:val="00CD1C25"/>
    <w:rsid w:val="00CD36D8"/>
    <w:rsid w:val="00CD4538"/>
    <w:rsid w:val="00CD4993"/>
    <w:rsid w:val="00CE223C"/>
    <w:rsid w:val="00CE7667"/>
    <w:rsid w:val="00CF0AAF"/>
    <w:rsid w:val="00CF3131"/>
    <w:rsid w:val="00CF3BE1"/>
    <w:rsid w:val="00CF4003"/>
    <w:rsid w:val="00CF4FC1"/>
    <w:rsid w:val="00CF7E90"/>
    <w:rsid w:val="00D00243"/>
    <w:rsid w:val="00D05DFD"/>
    <w:rsid w:val="00D05ECD"/>
    <w:rsid w:val="00D073CB"/>
    <w:rsid w:val="00D0796D"/>
    <w:rsid w:val="00D135C8"/>
    <w:rsid w:val="00D2170B"/>
    <w:rsid w:val="00D24964"/>
    <w:rsid w:val="00D26FA0"/>
    <w:rsid w:val="00D30140"/>
    <w:rsid w:val="00D33FD4"/>
    <w:rsid w:val="00D35246"/>
    <w:rsid w:val="00D36C74"/>
    <w:rsid w:val="00D36EBA"/>
    <w:rsid w:val="00D40AC2"/>
    <w:rsid w:val="00D4100E"/>
    <w:rsid w:val="00D45FF5"/>
    <w:rsid w:val="00D521CB"/>
    <w:rsid w:val="00D52D5E"/>
    <w:rsid w:val="00D54466"/>
    <w:rsid w:val="00D61D2F"/>
    <w:rsid w:val="00D621BE"/>
    <w:rsid w:val="00D63A3C"/>
    <w:rsid w:val="00D65F52"/>
    <w:rsid w:val="00D66EC8"/>
    <w:rsid w:val="00D6724D"/>
    <w:rsid w:val="00D6791A"/>
    <w:rsid w:val="00D707E2"/>
    <w:rsid w:val="00D70C48"/>
    <w:rsid w:val="00D7149A"/>
    <w:rsid w:val="00D718F1"/>
    <w:rsid w:val="00D74A10"/>
    <w:rsid w:val="00D75A83"/>
    <w:rsid w:val="00D848B6"/>
    <w:rsid w:val="00D84E6B"/>
    <w:rsid w:val="00D85339"/>
    <w:rsid w:val="00D87891"/>
    <w:rsid w:val="00D91323"/>
    <w:rsid w:val="00D917B4"/>
    <w:rsid w:val="00D9293F"/>
    <w:rsid w:val="00D93670"/>
    <w:rsid w:val="00D9625A"/>
    <w:rsid w:val="00D96446"/>
    <w:rsid w:val="00D96B09"/>
    <w:rsid w:val="00D96C7F"/>
    <w:rsid w:val="00D97670"/>
    <w:rsid w:val="00DA0887"/>
    <w:rsid w:val="00DA3058"/>
    <w:rsid w:val="00DA60C0"/>
    <w:rsid w:val="00DA61A0"/>
    <w:rsid w:val="00DA7EB8"/>
    <w:rsid w:val="00DB0063"/>
    <w:rsid w:val="00DB03EE"/>
    <w:rsid w:val="00DB0BEA"/>
    <w:rsid w:val="00DB3B83"/>
    <w:rsid w:val="00DB7BFA"/>
    <w:rsid w:val="00DC198D"/>
    <w:rsid w:val="00DC1E99"/>
    <w:rsid w:val="00DC228D"/>
    <w:rsid w:val="00DC4F6C"/>
    <w:rsid w:val="00DC72BF"/>
    <w:rsid w:val="00DD0149"/>
    <w:rsid w:val="00DD32BF"/>
    <w:rsid w:val="00DD4352"/>
    <w:rsid w:val="00DE09DF"/>
    <w:rsid w:val="00DE2420"/>
    <w:rsid w:val="00DE2550"/>
    <w:rsid w:val="00DE7B95"/>
    <w:rsid w:val="00DF1892"/>
    <w:rsid w:val="00DF45D3"/>
    <w:rsid w:val="00DF49BC"/>
    <w:rsid w:val="00DF53D9"/>
    <w:rsid w:val="00DF66B5"/>
    <w:rsid w:val="00DF7457"/>
    <w:rsid w:val="00E01696"/>
    <w:rsid w:val="00E02E86"/>
    <w:rsid w:val="00E07152"/>
    <w:rsid w:val="00E10D75"/>
    <w:rsid w:val="00E12C11"/>
    <w:rsid w:val="00E1403E"/>
    <w:rsid w:val="00E14595"/>
    <w:rsid w:val="00E152A8"/>
    <w:rsid w:val="00E15CDF"/>
    <w:rsid w:val="00E161AF"/>
    <w:rsid w:val="00E1679E"/>
    <w:rsid w:val="00E16CF0"/>
    <w:rsid w:val="00E213DC"/>
    <w:rsid w:val="00E24AB4"/>
    <w:rsid w:val="00E26054"/>
    <w:rsid w:val="00E27577"/>
    <w:rsid w:val="00E31449"/>
    <w:rsid w:val="00E323DF"/>
    <w:rsid w:val="00E44646"/>
    <w:rsid w:val="00E46525"/>
    <w:rsid w:val="00E46669"/>
    <w:rsid w:val="00E46F15"/>
    <w:rsid w:val="00E50574"/>
    <w:rsid w:val="00E50599"/>
    <w:rsid w:val="00E5102D"/>
    <w:rsid w:val="00E5254C"/>
    <w:rsid w:val="00E55EEB"/>
    <w:rsid w:val="00E5662D"/>
    <w:rsid w:val="00E5793E"/>
    <w:rsid w:val="00E60520"/>
    <w:rsid w:val="00E60F8C"/>
    <w:rsid w:val="00E62BB2"/>
    <w:rsid w:val="00E635AB"/>
    <w:rsid w:val="00E645E6"/>
    <w:rsid w:val="00E67A80"/>
    <w:rsid w:val="00E76629"/>
    <w:rsid w:val="00E774B9"/>
    <w:rsid w:val="00E835A4"/>
    <w:rsid w:val="00E85B62"/>
    <w:rsid w:val="00E87C24"/>
    <w:rsid w:val="00E95C19"/>
    <w:rsid w:val="00E97463"/>
    <w:rsid w:val="00EA374F"/>
    <w:rsid w:val="00EA3CC3"/>
    <w:rsid w:val="00EA69A4"/>
    <w:rsid w:val="00EB0717"/>
    <w:rsid w:val="00EB2B44"/>
    <w:rsid w:val="00EB4862"/>
    <w:rsid w:val="00EB4F99"/>
    <w:rsid w:val="00EB5EE4"/>
    <w:rsid w:val="00EB6167"/>
    <w:rsid w:val="00EC1887"/>
    <w:rsid w:val="00EC2435"/>
    <w:rsid w:val="00EC2D7A"/>
    <w:rsid w:val="00EC4F7C"/>
    <w:rsid w:val="00EC57E5"/>
    <w:rsid w:val="00EC5C97"/>
    <w:rsid w:val="00EC66F3"/>
    <w:rsid w:val="00EC76EB"/>
    <w:rsid w:val="00ED4B90"/>
    <w:rsid w:val="00ED6091"/>
    <w:rsid w:val="00ED7231"/>
    <w:rsid w:val="00EE1957"/>
    <w:rsid w:val="00EE516F"/>
    <w:rsid w:val="00EE737C"/>
    <w:rsid w:val="00EE7B68"/>
    <w:rsid w:val="00EF07AE"/>
    <w:rsid w:val="00EF41D6"/>
    <w:rsid w:val="00EF6C60"/>
    <w:rsid w:val="00EF7076"/>
    <w:rsid w:val="00F070EE"/>
    <w:rsid w:val="00F07CC8"/>
    <w:rsid w:val="00F11685"/>
    <w:rsid w:val="00F1241D"/>
    <w:rsid w:val="00F1253E"/>
    <w:rsid w:val="00F14F53"/>
    <w:rsid w:val="00F15F61"/>
    <w:rsid w:val="00F1693C"/>
    <w:rsid w:val="00F201E5"/>
    <w:rsid w:val="00F2192D"/>
    <w:rsid w:val="00F314E2"/>
    <w:rsid w:val="00F33250"/>
    <w:rsid w:val="00F3341E"/>
    <w:rsid w:val="00F33DC0"/>
    <w:rsid w:val="00F342C5"/>
    <w:rsid w:val="00F3520B"/>
    <w:rsid w:val="00F356C3"/>
    <w:rsid w:val="00F36D71"/>
    <w:rsid w:val="00F40987"/>
    <w:rsid w:val="00F41EE4"/>
    <w:rsid w:val="00F430A5"/>
    <w:rsid w:val="00F4449B"/>
    <w:rsid w:val="00F44C2C"/>
    <w:rsid w:val="00F44FF9"/>
    <w:rsid w:val="00F45EC1"/>
    <w:rsid w:val="00F50B71"/>
    <w:rsid w:val="00F519B3"/>
    <w:rsid w:val="00F52239"/>
    <w:rsid w:val="00F52F15"/>
    <w:rsid w:val="00F55AFE"/>
    <w:rsid w:val="00F5685E"/>
    <w:rsid w:val="00F56CEA"/>
    <w:rsid w:val="00F60976"/>
    <w:rsid w:val="00F6216E"/>
    <w:rsid w:val="00F622E9"/>
    <w:rsid w:val="00F63D29"/>
    <w:rsid w:val="00F641AE"/>
    <w:rsid w:val="00F66101"/>
    <w:rsid w:val="00F67D52"/>
    <w:rsid w:val="00F70102"/>
    <w:rsid w:val="00F730F0"/>
    <w:rsid w:val="00F732B6"/>
    <w:rsid w:val="00F74CE0"/>
    <w:rsid w:val="00F763D2"/>
    <w:rsid w:val="00F77CFD"/>
    <w:rsid w:val="00F83CA8"/>
    <w:rsid w:val="00F850B0"/>
    <w:rsid w:val="00F85BEF"/>
    <w:rsid w:val="00F8651E"/>
    <w:rsid w:val="00F86D8E"/>
    <w:rsid w:val="00F87790"/>
    <w:rsid w:val="00F93F65"/>
    <w:rsid w:val="00F95511"/>
    <w:rsid w:val="00F9578C"/>
    <w:rsid w:val="00FA0E7D"/>
    <w:rsid w:val="00FA1252"/>
    <w:rsid w:val="00FA6513"/>
    <w:rsid w:val="00FB143C"/>
    <w:rsid w:val="00FC00AC"/>
    <w:rsid w:val="00FC2168"/>
    <w:rsid w:val="00FC2DC4"/>
    <w:rsid w:val="00FC353B"/>
    <w:rsid w:val="00FC3D76"/>
    <w:rsid w:val="00FC464E"/>
    <w:rsid w:val="00FC5481"/>
    <w:rsid w:val="00FC586A"/>
    <w:rsid w:val="00FD0A36"/>
    <w:rsid w:val="00FD146B"/>
    <w:rsid w:val="00FD17FA"/>
    <w:rsid w:val="00FD22E5"/>
    <w:rsid w:val="00FD3367"/>
    <w:rsid w:val="00FD51A4"/>
    <w:rsid w:val="00FD59AC"/>
    <w:rsid w:val="00FD7B91"/>
    <w:rsid w:val="00FE08C7"/>
    <w:rsid w:val="00FE0F5C"/>
    <w:rsid w:val="00FE1423"/>
    <w:rsid w:val="00FE1DA6"/>
    <w:rsid w:val="00FE25B2"/>
    <w:rsid w:val="00FE44C7"/>
    <w:rsid w:val="00FE7AC7"/>
    <w:rsid w:val="00FE7F0F"/>
    <w:rsid w:val="00FF06DB"/>
    <w:rsid w:val="00FF1908"/>
    <w:rsid w:val="00FF2928"/>
    <w:rsid w:val="00FF2F9A"/>
    <w:rsid w:val="00FF40FE"/>
    <w:rsid w:val="00F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val="es-MX" w:eastAsia="de-DE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17E0A"/>
    <w:pPr>
      <w:keepNext/>
      <w:keepLines/>
      <w:numPr>
        <w:numId w:val="38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numPr>
        <w:ilvl w:val="1"/>
        <w:numId w:val="38"/>
      </w:numPr>
      <w:suppressAutoHyphens/>
      <w:spacing w:before="360" w:after="160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numPr>
        <w:ilvl w:val="2"/>
        <w:numId w:val="38"/>
      </w:numPr>
      <w:spacing w:before="36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numPr>
        <w:ilvl w:val="3"/>
        <w:numId w:val="38"/>
      </w:numPr>
      <w:spacing w:before="24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numPr>
        <w:ilvl w:val="4"/>
        <w:numId w:val="38"/>
      </w:numPr>
      <w:spacing w:before="24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numPr>
        <w:ilvl w:val="5"/>
        <w:numId w:val="38"/>
      </w:numPr>
      <w:spacing w:before="24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numPr>
        <w:ilvl w:val="6"/>
        <w:numId w:val="38"/>
      </w:numPr>
      <w:spacing w:before="24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numPr>
        <w:ilvl w:val="7"/>
        <w:numId w:val="38"/>
      </w:numPr>
      <w:spacing w:before="24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numPr>
        <w:ilvl w:val="8"/>
        <w:numId w:val="38"/>
      </w:numPr>
      <w:spacing w:before="24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27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numId w:val="27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0666A"/>
    <w:rPr>
      <w:rFonts w:ascii="Times New Roman" w:eastAsia="Times New Roman" w:hAnsi="Times New Roman"/>
      <w:b/>
      <w:sz w:val="24"/>
      <w:szCs w:val="20"/>
      <w:lang w:val="es-MX"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val="es-MX"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Prrafodelista">
    <w:name w:val="List Paragraph"/>
    <w:basedOn w:val="Normal"/>
    <w:uiPriority w:val="34"/>
    <w:qFormat/>
    <w:rsid w:val="00D9767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50B71"/>
  </w:style>
  <w:style w:type="paragraph" w:styleId="NormalWeb">
    <w:name w:val="Normal (Web)"/>
    <w:basedOn w:val="Normal"/>
    <w:uiPriority w:val="99"/>
    <w:semiHidden/>
    <w:unhideWhenUsed/>
    <w:rsid w:val="009B7320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Theme="minorEastAsia"/>
      <w:sz w:val="24"/>
      <w:szCs w:val="24"/>
      <w:lang w:eastAsia="es-MX"/>
    </w:rPr>
  </w:style>
  <w:style w:type="table" w:styleId="Tablaconcuadrcula">
    <w:name w:val="Table Grid"/>
    <w:basedOn w:val="Tablanormal"/>
    <w:rsid w:val="0004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val="es-MX" w:eastAsia="de-DE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17E0A"/>
    <w:pPr>
      <w:keepNext/>
      <w:keepLines/>
      <w:numPr>
        <w:numId w:val="38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numPr>
        <w:ilvl w:val="1"/>
        <w:numId w:val="38"/>
      </w:numPr>
      <w:suppressAutoHyphens/>
      <w:spacing w:before="360" w:after="160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numPr>
        <w:ilvl w:val="2"/>
        <w:numId w:val="38"/>
      </w:numPr>
      <w:spacing w:before="36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numPr>
        <w:ilvl w:val="3"/>
        <w:numId w:val="38"/>
      </w:numPr>
      <w:spacing w:before="24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numPr>
        <w:ilvl w:val="4"/>
        <w:numId w:val="38"/>
      </w:numPr>
      <w:spacing w:before="24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numPr>
        <w:ilvl w:val="5"/>
        <w:numId w:val="38"/>
      </w:numPr>
      <w:spacing w:before="24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numPr>
        <w:ilvl w:val="6"/>
        <w:numId w:val="38"/>
      </w:numPr>
      <w:spacing w:before="24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numPr>
        <w:ilvl w:val="7"/>
        <w:numId w:val="38"/>
      </w:numPr>
      <w:spacing w:before="24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numPr>
        <w:ilvl w:val="8"/>
        <w:numId w:val="38"/>
      </w:numPr>
      <w:spacing w:before="24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27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numId w:val="27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0666A"/>
    <w:rPr>
      <w:rFonts w:ascii="Times New Roman" w:eastAsia="Times New Roman" w:hAnsi="Times New Roman"/>
      <w:b/>
      <w:sz w:val="24"/>
      <w:szCs w:val="20"/>
      <w:lang w:val="es-MX"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val="es-MX"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val="es-MX"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Prrafodelista">
    <w:name w:val="List Paragraph"/>
    <w:basedOn w:val="Normal"/>
    <w:uiPriority w:val="34"/>
    <w:qFormat/>
    <w:rsid w:val="00D9767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50B71"/>
  </w:style>
  <w:style w:type="paragraph" w:styleId="NormalWeb">
    <w:name w:val="Normal (Web)"/>
    <w:basedOn w:val="Normal"/>
    <w:uiPriority w:val="99"/>
    <w:semiHidden/>
    <w:unhideWhenUsed/>
    <w:rsid w:val="009B7320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Theme="minorEastAsia"/>
      <w:sz w:val="24"/>
      <w:szCs w:val="24"/>
      <w:lang w:eastAsia="es-MX"/>
    </w:rPr>
  </w:style>
  <w:style w:type="table" w:styleId="Tablaconcuadrcula">
    <w:name w:val="Table Grid"/>
    <w:basedOn w:val="Tablanormal"/>
    <w:rsid w:val="0004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epa\Desktop\IHC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Gon08</b:Tag>
    <b:SourceType>Book</b:SourceType>
    <b:Guid>{F444F09A-A8A2-457F-A35B-AD948BED3872}</b:Guid>
    <b:Title>De la Usabilidad a la Jugabilidad Diseño de Videojuegos Centrado en el Jugador</b:Title>
    <b:Year>2008</b:Year>
    <b:Author>
      <b:Author>
        <b:NameList>
          <b:Person>
            <b:Last>González Sánchez</b:Last>
            <b:First>J. L. </b:First>
          </b:Person>
          <b:Person>
            <b:Last>Padilla Zea</b:Last>
            <b:First>N.</b:First>
          </b:Person>
          <b:Person>
            <b:Last>Guti</b:Last>
            <b:First> F. L.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9AA584C-098A-4737-8761-4FBAB104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342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datepa</dc:creator>
  <dc:description>Formats and macros for Springer Lecture Notes</dc:description>
  <cp:lastModifiedBy>YadJh</cp:lastModifiedBy>
  <cp:revision>47</cp:revision>
  <cp:lastPrinted>2014-10-08T00:51:00Z</cp:lastPrinted>
  <dcterms:created xsi:type="dcterms:W3CDTF">2014-10-26T05:38:00Z</dcterms:created>
  <dcterms:modified xsi:type="dcterms:W3CDTF">2014-10-28T07:15:00Z</dcterms:modified>
</cp:coreProperties>
</file>